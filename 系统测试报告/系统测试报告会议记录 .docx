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80487F" w:rsidP="00A979E1">
      <w:pPr>
        <w:pStyle w:val="afffff6"/>
        <w:rPr>
          <w:lang w:eastAsia="zh-CN"/>
        </w:rPr>
      </w:pPr>
      <w:r>
        <w:rPr>
          <w:rFonts w:hint="eastAsia"/>
          <w:lang w:val="zh-CN" w:eastAsia="zh-CN" w:bidi="zh-CN"/>
        </w:rPr>
        <w:t>系统测试报告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1786B4B72E524840966C4FF46BC3FE23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060207">
        <w:rPr>
          <w:lang w:eastAsia="zh-CN"/>
        </w:rPr>
        <w:t>90</w:t>
      </w:r>
      <w:r w:rsidR="00CA3AEB">
        <w:rPr>
          <w:lang w:eastAsia="zh-CN"/>
        </w:rPr>
        <w:t xml:space="preserve"> </w:t>
      </w:r>
      <w:sdt>
        <w:sdtPr>
          <w:rPr>
            <w:rStyle w:val="a6"/>
          </w:rPr>
          <w:alias w:val="分钟:"/>
          <w:tag w:val="分钟:"/>
          <w:id w:val="324875599"/>
          <w:placeholder>
            <w:docPart w:val="7FE3BE3BF8C941D7807848D9FF196BAB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zh-CN" w:eastAsia="zh-CN" w:bidi="zh-CN"/>
            </w:rPr>
            <w:t>分钟</w:t>
          </w:r>
        </w:sdtContent>
      </w:sdt>
      <w:r>
        <w:rPr>
          <w:rStyle w:val="a6"/>
          <w:rFonts w:hint="eastAsia"/>
          <w:lang w:eastAsia="zh-CN"/>
        </w:rPr>
        <w:t>左右</w:t>
      </w:r>
    </w:p>
    <w:p w:rsidR="00A979E1" w:rsidRDefault="00D27D50" w:rsidP="00A979E1">
      <w:pPr>
        <w:pStyle w:val="21"/>
        <w:rPr>
          <w:lang w:eastAsia="zh-CN"/>
        </w:rPr>
      </w:pPr>
      <w:sdt>
        <w:sdtPr>
          <w:alias w:val="会议日期和时间:"/>
          <w:tag w:val="会议日期和时间:"/>
          <w:id w:val="712006246"/>
          <w:placeholder>
            <w:docPart w:val="7CF98A60CFB749538EA69A8D4B24C66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060207">
        <w:rPr>
          <w:rStyle w:val="affffd"/>
          <w:lang w:eastAsia="zh-CN"/>
        </w:rPr>
        <w:t>2018.</w:t>
      </w:r>
      <w:r w:rsidR="0080487F">
        <w:rPr>
          <w:rStyle w:val="affffd"/>
          <w:lang w:eastAsia="zh-CN"/>
        </w:rPr>
        <w:t>6.1</w:t>
      </w:r>
      <w:r w:rsidR="00A979E1" w:rsidRPr="003665F5">
        <w:rPr>
          <w:rStyle w:val="affffd"/>
          <w:lang w:val="zh-CN" w:eastAsia="zh-CN" w:bidi="zh-CN"/>
        </w:rPr>
        <w:t xml:space="preserve"> | </w:t>
      </w:r>
      <w:sdt>
        <w:sdtPr>
          <w:rPr>
            <w:rStyle w:val="affffd"/>
          </w:rPr>
          <w:alias w:val="输入时间:"/>
          <w:tag w:val="输入时间:"/>
          <w:id w:val="1573844241"/>
          <w:placeholder>
            <w:docPart w:val="B825C8DBFF2B4C00BEAE3DD2245DCB5A"/>
          </w:placeholder>
          <w:temporary/>
          <w:showingPlcHdr/>
          <w15:appearance w15:val="hidden"/>
        </w:sdtPr>
        <w:sdtEndPr>
          <w:rPr>
            <w:rStyle w:val="affffd"/>
          </w:rPr>
        </w:sdtEndPr>
        <w:sdtContent>
          <w:r w:rsidR="00A979E1" w:rsidRPr="003665F5">
            <w:rPr>
              <w:rStyle w:val="affffd"/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060207">
        <w:rPr>
          <w:rFonts w:hint="eastAsia"/>
          <w:lang w:val="zh-CN" w:eastAsia="zh-CN" w:bidi="zh-CN"/>
        </w:rPr>
        <w:t>晚上</w:t>
      </w:r>
      <w:r w:rsidR="00060207">
        <w:rPr>
          <w:rFonts w:hint="eastAsia"/>
          <w:lang w:val="zh-CN" w:eastAsia="zh-CN" w:bidi="zh-CN"/>
        </w:rPr>
        <w:t>7</w:t>
      </w:r>
      <w:r w:rsidR="00060207">
        <w:rPr>
          <w:rFonts w:hint="eastAsia"/>
          <w:lang w:val="zh-CN" w:eastAsia="zh-CN" w:bidi="zh-CN"/>
        </w:rPr>
        <w:t>点</w:t>
      </w:r>
      <w:r w:rsidR="00060207">
        <w:rPr>
          <w:rFonts w:hint="eastAsia"/>
          <w:lang w:val="zh-CN" w:eastAsia="zh-CN" w:bidi="zh-CN"/>
        </w:rPr>
        <w:t>-8</w:t>
      </w:r>
      <w:r w:rsidR="00060207">
        <w:rPr>
          <w:rFonts w:hint="eastAsia"/>
          <w:lang w:val="zh-CN" w:eastAsia="zh-CN" w:bidi="zh-CN"/>
        </w:rPr>
        <w:t>点半</w:t>
      </w:r>
      <w:r w:rsidR="00A979E1">
        <w:rPr>
          <w:lang w:val="zh-CN" w:eastAsia="zh-CN" w:bidi="zh-CN"/>
        </w:rPr>
        <w:t xml:space="preserve">| </w:t>
      </w:r>
      <w:sdt>
        <w:sdtPr>
          <w:alias w:val="会议地点:"/>
          <w:tag w:val="会议地点:"/>
          <w:id w:val="1910582416"/>
          <w:placeholder>
            <w:docPart w:val="43D975BAFEC7499C9952D7BBE6786DF0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7822D91590F1419A92256EB29B9EDAA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060207">
            <w:rPr>
              <w:rStyle w:val="affffd"/>
              <w:rFonts w:hint="eastAsia"/>
              <w:lang w:eastAsia="zh-CN"/>
            </w:rPr>
            <w:t>理四</w:t>
          </w:r>
          <w:r w:rsidR="00060207">
            <w:rPr>
              <w:rStyle w:val="affffd"/>
              <w:rFonts w:hint="eastAsia"/>
              <w:lang w:eastAsia="zh-CN"/>
            </w:rPr>
            <w:t>-</w:t>
          </w:r>
          <w:r w:rsidR="00060207">
            <w:rPr>
              <w:rStyle w:val="affffd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060207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D27D50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CFA0EC40E16742DB9349512368CCA2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060207" w:rsidP="00D578F4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060207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D27D50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FA89414D35AB46198C7D6D20FA8E22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060207" w:rsidP="00D578F4">
                  <w:pPr>
                    <w:spacing w:after="0"/>
                  </w:pPr>
                  <w:r>
                    <w:rPr>
                      <w:rFonts w:hint="eastAsia"/>
                    </w:rPr>
                    <w:t>软件工程基础会议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060207" w:rsidP="00D578F4">
            <w:pPr>
              <w:spacing w:after="0"/>
            </w:pPr>
            <w:r>
              <w:rPr>
                <w:rFonts w:hint="eastAsia"/>
              </w:rPr>
              <w:t>赵豪杰，罗培铖，张嘉诚</w:t>
            </w:r>
          </w:p>
          <w:p w:rsidR="00A979E1" w:rsidRDefault="00A979E1" w:rsidP="00060207">
            <w:pPr>
              <w:spacing w:after="0"/>
            </w:pPr>
          </w:p>
        </w:tc>
      </w:tr>
    </w:tbl>
    <w:p w:rsidR="00A979E1" w:rsidRDefault="0080487F" w:rsidP="00060207">
      <w:pPr>
        <w:pStyle w:val="1"/>
        <w:rPr>
          <w:lang w:eastAsia="zh-CN"/>
        </w:rPr>
      </w:pPr>
      <w:r>
        <w:rPr>
          <w:rFonts w:hint="eastAsia"/>
          <w:lang w:eastAsia="zh-CN"/>
        </w:rPr>
        <w:t>软件项目测试</w:t>
      </w:r>
    </w:p>
    <w:tbl>
      <w:tblPr>
        <w:tblStyle w:val="a5"/>
        <w:tblW w:w="3958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3"/>
        <w:gridCol w:w="2182"/>
      </w:tblGrid>
      <w:tr w:rsidR="00060207" w:rsidRPr="00E52810" w:rsidTr="000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060207" w:rsidRPr="00E52810" w:rsidRDefault="00D27D50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1AC601DAF38548B7B0468DBD29CE7D6F"/>
                </w:placeholder>
                <w:temporary/>
                <w:showingPlcHdr/>
                <w15:appearance w15:val="hidden"/>
              </w:sdtPr>
              <w:sdtEndPr/>
              <w:sdtContent>
                <w:r w:rsidR="00060207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5E7BD0D670FA4DBFABE38CBFCD7109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060207" w:rsidRPr="00E52810" w:rsidRDefault="00060207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</w:tr>
      <w:tr w:rsidR="00060207" w:rsidRPr="00E52810" w:rsidTr="00060207">
        <w:tc>
          <w:tcPr>
            <w:tcW w:w="6102" w:type="dxa"/>
          </w:tcPr>
          <w:p w:rsidR="00060207" w:rsidRPr="00E52810" w:rsidRDefault="00060207" w:rsidP="004C0913">
            <w:pPr>
              <w:ind w:left="0"/>
              <w:rPr>
                <w:rFonts w:hint="eastAsia"/>
              </w:rPr>
            </w:pPr>
          </w:p>
        </w:tc>
        <w:tc>
          <w:tcPr>
            <w:tcW w:w="2182" w:type="dxa"/>
          </w:tcPr>
          <w:p w:rsidR="00060207" w:rsidRPr="00E52810" w:rsidRDefault="00060207" w:rsidP="004C0913">
            <w:pPr>
              <w:ind w:left="0"/>
            </w:pPr>
          </w:p>
        </w:tc>
      </w:tr>
      <w:tr w:rsidR="00060207" w:rsidRPr="00E52810" w:rsidTr="00060207">
        <w:tc>
          <w:tcPr>
            <w:tcW w:w="6102" w:type="dxa"/>
          </w:tcPr>
          <w:p w:rsidR="004C0913" w:rsidRPr="00E52810" w:rsidRDefault="0080487F" w:rsidP="004C091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测试用例完善</w:t>
            </w:r>
          </w:p>
        </w:tc>
        <w:tc>
          <w:tcPr>
            <w:tcW w:w="2182" w:type="dxa"/>
          </w:tcPr>
          <w:p w:rsidR="004C0913" w:rsidRPr="00E52810" w:rsidRDefault="0080487F" w:rsidP="004C091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赵豪杰，罗培铖，张嘉诚</w:t>
            </w:r>
          </w:p>
        </w:tc>
      </w:tr>
      <w:tr w:rsidR="0080487F" w:rsidRPr="00E52810" w:rsidTr="00060207">
        <w:tc>
          <w:tcPr>
            <w:tcW w:w="6102" w:type="dxa"/>
          </w:tcPr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详细设计文档修改</w:t>
            </w:r>
          </w:p>
          <w:p w:rsidR="0080487F" w:rsidRDefault="0080487F" w:rsidP="0080487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前端测试</w:t>
            </w:r>
          </w:p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数据库测试</w:t>
            </w:r>
          </w:p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服务器测试</w:t>
            </w:r>
          </w:p>
          <w:p w:rsidR="0080487F" w:rsidRDefault="0080487F" w:rsidP="0080487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测试报告编写</w:t>
            </w:r>
          </w:p>
          <w:p w:rsidR="0080487F" w:rsidRPr="0080487F" w:rsidRDefault="0080487F" w:rsidP="004C0913">
            <w:pPr>
              <w:ind w:left="0"/>
              <w:rPr>
                <w:rFonts w:hint="eastAsia"/>
                <w:b/>
                <w:color w:val="FF0000"/>
              </w:rPr>
            </w:pPr>
            <w:bookmarkStart w:id="0" w:name="_GoBack"/>
            <w:bookmarkEnd w:id="0"/>
          </w:p>
        </w:tc>
        <w:tc>
          <w:tcPr>
            <w:tcW w:w="2182" w:type="dxa"/>
          </w:tcPr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赵豪杰，张嘉诚</w:t>
            </w:r>
          </w:p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罗培铖</w:t>
            </w:r>
          </w:p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赵豪杰</w:t>
            </w:r>
          </w:p>
          <w:p w:rsidR="0080487F" w:rsidRDefault="0080487F" w:rsidP="004C0913">
            <w:pPr>
              <w:ind w:left="0"/>
            </w:pPr>
            <w:r>
              <w:rPr>
                <w:rFonts w:hint="eastAsia"/>
              </w:rPr>
              <w:t>张嘉诚</w:t>
            </w:r>
          </w:p>
          <w:p w:rsidR="0080487F" w:rsidRPr="00E52810" w:rsidRDefault="0080487F" w:rsidP="004C091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赵豪杰，罗培铖，张嘉诚</w:t>
            </w:r>
          </w:p>
        </w:tc>
      </w:tr>
    </w:tbl>
    <w:p w:rsidR="00A979E1" w:rsidRDefault="00A979E1" w:rsidP="0080487F">
      <w:pPr>
        <w:ind w:left="0"/>
        <w:rPr>
          <w:rFonts w:hint="eastAsia"/>
        </w:rPr>
      </w:pPr>
    </w:p>
    <w:sectPr w:rsidR="00A979E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D50" w:rsidRDefault="00D27D50">
      <w:pPr>
        <w:spacing w:after="0"/>
      </w:pPr>
      <w:r>
        <w:separator/>
      </w:r>
    </w:p>
  </w:endnote>
  <w:endnote w:type="continuationSeparator" w:id="0">
    <w:p w:rsidR="00D27D50" w:rsidRDefault="00D27D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060207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D50" w:rsidRDefault="00D27D50">
      <w:pPr>
        <w:spacing w:after="0"/>
      </w:pPr>
      <w:r>
        <w:separator/>
      </w:r>
    </w:p>
  </w:footnote>
  <w:footnote w:type="continuationSeparator" w:id="0">
    <w:p w:rsidR="00D27D50" w:rsidRDefault="00D27D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6"/>
    <w:rsid w:val="00060207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A1C4C"/>
    <w:rsid w:val="003B1BCE"/>
    <w:rsid w:val="003C1B81"/>
    <w:rsid w:val="003C6B6C"/>
    <w:rsid w:val="0041439B"/>
    <w:rsid w:val="00444D8F"/>
    <w:rsid w:val="004C091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042D2"/>
    <w:rsid w:val="00714174"/>
    <w:rsid w:val="007253CC"/>
    <w:rsid w:val="0080487F"/>
    <w:rsid w:val="008431CB"/>
    <w:rsid w:val="008B10FD"/>
    <w:rsid w:val="008E2FAF"/>
    <w:rsid w:val="0093449B"/>
    <w:rsid w:val="00967085"/>
    <w:rsid w:val="009916AE"/>
    <w:rsid w:val="00A979E1"/>
    <w:rsid w:val="00B36195"/>
    <w:rsid w:val="00B45E12"/>
    <w:rsid w:val="00B72A95"/>
    <w:rsid w:val="00C9013A"/>
    <w:rsid w:val="00CA3AEB"/>
    <w:rsid w:val="00CB22A0"/>
    <w:rsid w:val="00CB50F2"/>
    <w:rsid w:val="00CF5C61"/>
    <w:rsid w:val="00D27D50"/>
    <w:rsid w:val="00D6466C"/>
    <w:rsid w:val="00D83214"/>
    <w:rsid w:val="00D90A37"/>
    <w:rsid w:val="00DC2307"/>
    <w:rsid w:val="00E16E76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86A7"/>
  <w15:chartTrackingRefBased/>
  <w15:docId w15:val="{2AEB025D-B05A-4175-8545-E3A4842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86B4B72E524840966C4FF46BC3FE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16D233-6B3D-4E29-8586-14AA34854CBC}"/>
      </w:docPartPr>
      <w:docPartBody>
        <w:p w:rsidR="00367310" w:rsidRDefault="008C77DA">
          <w:pPr>
            <w:pStyle w:val="1786B4B72E524840966C4FF46BC3FE2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7FE3BE3BF8C941D7807848D9FF196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9B8D5-550B-4E1D-A806-22A2382B81B7}"/>
      </w:docPartPr>
      <w:docPartBody>
        <w:p w:rsidR="00367310" w:rsidRDefault="008C77DA">
          <w:pPr>
            <w:pStyle w:val="7FE3BE3BF8C941D7807848D9FF196BAB"/>
          </w:pPr>
          <w:r w:rsidRPr="00CB50F2">
            <w:rPr>
              <w:rStyle w:val="a3"/>
              <w:lang w:val="zh-CN" w:bidi="zh-CN"/>
            </w:rPr>
            <w:t>分钟</w:t>
          </w:r>
        </w:p>
      </w:docPartBody>
    </w:docPart>
    <w:docPart>
      <w:docPartPr>
        <w:name w:val="7CF98A60CFB749538EA69A8D4B24C6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39538F-9C4C-4B14-AD91-A4D83ADA587B}"/>
      </w:docPartPr>
      <w:docPartBody>
        <w:p w:rsidR="00367310" w:rsidRDefault="008C77DA">
          <w:pPr>
            <w:pStyle w:val="7CF98A60CFB749538EA69A8D4B24C66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825C8DBFF2B4C00BEAE3DD2245DC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216D9-919C-4983-90FB-99528D7B0C9C}"/>
      </w:docPartPr>
      <w:docPartBody>
        <w:p w:rsidR="00367310" w:rsidRDefault="008C77DA">
          <w:pPr>
            <w:pStyle w:val="B825C8DBFF2B4C00BEAE3DD2245DCB5A"/>
          </w:pPr>
          <w:r w:rsidRPr="003665F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43D975BAFEC7499C9952D7BBE6786D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4F746E-D970-42A9-B371-480D08569C7E}"/>
      </w:docPartPr>
      <w:docPartBody>
        <w:p w:rsidR="00367310" w:rsidRDefault="008C77DA">
          <w:pPr>
            <w:pStyle w:val="43D975BAFEC7499C9952D7BBE6786DF0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7822D91590F1419A92256EB29B9EDA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10364-1856-43EE-9A1A-AAF27327C18D}"/>
      </w:docPartPr>
      <w:docPartBody>
        <w:p w:rsidR="00367310" w:rsidRDefault="008C77DA">
          <w:pPr>
            <w:pStyle w:val="7822D91590F1419A92256EB29B9EDAA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CFA0EC40E16742DB9349512368CCA2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B3E61E-F286-48F4-B20C-E95692A8D319}"/>
      </w:docPartPr>
      <w:docPartBody>
        <w:p w:rsidR="00367310" w:rsidRDefault="008C77DA">
          <w:pPr>
            <w:pStyle w:val="CFA0EC40E16742DB9349512368CCA238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FA89414D35AB46198C7D6D20FA8E22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227F60-E9FE-4E6C-8A53-C5E1B6BF3E43}"/>
      </w:docPartPr>
      <w:docPartBody>
        <w:p w:rsidR="00367310" w:rsidRDefault="008C77DA">
          <w:pPr>
            <w:pStyle w:val="FA89414D35AB46198C7D6D20FA8E22AA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1AC601DAF38548B7B0468DBD29CE7D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4DFE5-4297-4A20-873A-9B30032061B1}"/>
      </w:docPartPr>
      <w:docPartBody>
        <w:p w:rsidR="00254867" w:rsidRDefault="00367310" w:rsidP="00367310">
          <w:pPr>
            <w:pStyle w:val="1AC601DAF38548B7B0468DBD29CE7D6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5E7BD0D670FA4DBFABE38CBFCD710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AFB49E-048B-4197-B6EE-AAF4D355748F}"/>
      </w:docPartPr>
      <w:docPartBody>
        <w:p w:rsidR="00254867" w:rsidRDefault="00367310" w:rsidP="00367310">
          <w:pPr>
            <w:pStyle w:val="5E7BD0D670FA4DBFABE38CBFCD710994"/>
          </w:pPr>
          <w:r w:rsidRPr="00E52810">
            <w:rPr>
              <w:lang w:val="zh-CN" w:bidi="zh-CN"/>
            </w:rPr>
            <w:t>责任人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A"/>
    <w:rsid w:val="00254867"/>
    <w:rsid w:val="00367310"/>
    <w:rsid w:val="00697748"/>
    <w:rsid w:val="007364EF"/>
    <w:rsid w:val="008C77DA"/>
    <w:rsid w:val="00AA3700"/>
    <w:rsid w:val="00B1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10E49DAAC484884D5E1C4A80F2806">
    <w:name w:val="0BF10E49DAAC484884D5E1C4A80F2806"/>
    <w:pPr>
      <w:widowControl w:val="0"/>
      <w:jc w:val="both"/>
    </w:pPr>
  </w:style>
  <w:style w:type="paragraph" w:customStyle="1" w:styleId="1786B4B72E524840966C4FF46BC3FE23">
    <w:name w:val="1786B4B72E524840966C4FF46BC3FE2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7FE3BE3BF8C941D7807848D9FF196BAB">
    <w:name w:val="7FE3BE3BF8C941D7807848D9FF196BAB"/>
    <w:pPr>
      <w:widowControl w:val="0"/>
      <w:jc w:val="both"/>
    </w:pPr>
  </w:style>
  <w:style w:type="paragraph" w:customStyle="1" w:styleId="7CF98A60CFB749538EA69A8D4B24C66E">
    <w:name w:val="7CF98A60CFB749538EA69A8D4B24C66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F3877CB6B1B64011867DE6AC47B97D31">
    <w:name w:val="F3877CB6B1B64011867DE6AC47B97D31"/>
    <w:pPr>
      <w:widowControl w:val="0"/>
      <w:jc w:val="both"/>
    </w:pPr>
  </w:style>
  <w:style w:type="paragraph" w:customStyle="1" w:styleId="B825C8DBFF2B4C00BEAE3DD2245DCB5A">
    <w:name w:val="B825C8DBFF2B4C00BEAE3DD2245DCB5A"/>
    <w:pPr>
      <w:widowControl w:val="0"/>
      <w:jc w:val="both"/>
    </w:pPr>
  </w:style>
  <w:style w:type="paragraph" w:customStyle="1" w:styleId="43D975BAFEC7499C9952D7BBE6786DF0">
    <w:name w:val="43D975BAFEC7499C9952D7BBE6786DF0"/>
    <w:pPr>
      <w:widowControl w:val="0"/>
      <w:jc w:val="both"/>
    </w:pPr>
  </w:style>
  <w:style w:type="paragraph" w:customStyle="1" w:styleId="7822D91590F1419A92256EB29B9EDAAC">
    <w:name w:val="7822D91590F1419A92256EB29B9EDAAC"/>
    <w:pPr>
      <w:widowControl w:val="0"/>
      <w:jc w:val="both"/>
    </w:pPr>
  </w:style>
  <w:style w:type="paragraph" w:customStyle="1" w:styleId="CFA0EC40E16742DB9349512368CCA238">
    <w:name w:val="CFA0EC40E16742DB9349512368CCA238"/>
    <w:pPr>
      <w:widowControl w:val="0"/>
      <w:jc w:val="both"/>
    </w:pPr>
  </w:style>
  <w:style w:type="paragraph" w:customStyle="1" w:styleId="7BA3E087F233472C988F06B95FF14561">
    <w:name w:val="7BA3E087F233472C988F06B95FF14561"/>
    <w:pPr>
      <w:widowControl w:val="0"/>
      <w:jc w:val="both"/>
    </w:pPr>
  </w:style>
  <w:style w:type="paragraph" w:customStyle="1" w:styleId="FA89414D35AB46198C7D6D20FA8E22AA">
    <w:name w:val="FA89414D35AB46198C7D6D20FA8E22AA"/>
    <w:pPr>
      <w:widowControl w:val="0"/>
      <w:jc w:val="both"/>
    </w:pPr>
  </w:style>
  <w:style w:type="paragraph" w:customStyle="1" w:styleId="BC0353EEBB8C4CCEB13DF9028D0A9792">
    <w:name w:val="BC0353EEBB8C4CCEB13DF9028D0A9792"/>
    <w:pPr>
      <w:widowControl w:val="0"/>
      <w:jc w:val="both"/>
    </w:pPr>
  </w:style>
  <w:style w:type="paragraph" w:customStyle="1" w:styleId="1D08457276BB4BB7B2068A8EAA40487B">
    <w:name w:val="1D08457276BB4BB7B2068A8EAA40487B"/>
    <w:pPr>
      <w:widowControl w:val="0"/>
      <w:jc w:val="both"/>
    </w:pPr>
  </w:style>
  <w:style w:type="paragraph" w:customStyle="1" w:styleId="E110B9F7762943F593011A8C7A726BF5">
    <w:name w:val="E110B9F7762943F593011A8C7A726BF5"/>
    <w:pPr>
      <w:widowControl w:val="0"/>
      <w:jc w:val="both"/>
    </w:pPr>
  </w:style>
  <w:style w:type="paragraph" w:customStyle="1" w:styleId="3A82DDF1DC734836858CDE28E12B11FF">
    <w:name w:val="3A82DDF1DC734836858CDE28E12B11FF"/>
    <w:pPr>
      <w:widowControl w:val="0"/>
      <w:jc w:val="both"/>
    </w:pPr>
  </w:style>
  <w:style w:type="paragraph" w:customStyle="1" w:styleId="E0A3DBCB1A344C368F23A50CA532F56A">
    <w:name w:val="E0A3DBCB1A344C368F23A50CA532F56A"/>
    <w:pPr>
      <w:widowControl w:val="0"/>
      <w:jc w:val="both"/>
    </w:pPr>
  </w:style>
  <w:style w:type="paragraph" w:customStyle="1" w:styleId="97C3744B15BB45C9A0A54A7D011C8B1F">
    <w:name w:val="97C3744B15BB45C9A0A54A7D011C8B1F"/>
    <w:pPr>
      <w:widowControl w:val="0"/>
      <w:jc w:val="both"/>
    </w:pPr>
  </w:style>
  <w:style w:type="paragraph" w:customStyle="1" w:styleId="CEBFFF43CEE742768EAB398E731D4C0C">
    <w:name w:val="CEBFFF43CEE742768EAB398E731D4C0C"/>
    <w:pPr>
      <w:widowControl w:val="0"/>
      <w:jc w:val="both"/>
    </w:pPr>
  </w:style>
  <w:style w:type="paragraph" w:customStyle="1" w:styleId="7D365176214141069F1C2DEFDE0D5814">
    <w:name w:val="7D365176214141069F1C2DEFDE0D5814"/>
    <w:pPr>
      <w:widowControl w:val="0"/>
      <w:jc w:val="both"/>
    </w:pPr>
  </w:style>
  <w:style w:type="paragraph" w:customStyle="1" w:styleId="4F84819198D1470684A63A17A2282D3B">
    <w:name w:val="4F84819198D1470684A63A17A2282D3B"/>
    <w:pPr>
      <w:widowControl w:val="0"/>
      <w:jc w:val="both"/>
    </w:pPr>
  </w:style>
  <w:style w:type="paragraph" w:customStyle="1" w:styleId="E0496D3692D042029D3D2C5B5B19090E">
    <w:name w:val="E0496D3692D042029D3D2C5B5B19090E"/>
    <w:pPr>
      <w:widowControl w:val="0"/>
      <w:jc w:val="both"/>
    </w:pPr>
  </w:style>
  <w:style w:type="paragraph" w:customStyle="1" w:styleId="733BFD0D92254238863BB0704096FFF6">
    <w:name w:val="733BFD0D92254238863BB0704096FFF6"/>
    <w:pPr>
      <w:widowControl w:val="0"/>
      <w:jc w:val="both"/>
    </w:pPr>
  </w:style>
  <w:style w:type="paragraph" w:customStyle="1" w:styleId="3C6E32AB3A314E0EADF23F6A588BEDD8">
    <w:name w:val="3C6E32AB3A314E0EADF23F6A588BEDD8"/>
    <w:pPr>
      <w:widowControl w:val="0"/>
      <w:jc w:val="both"/>
    </w:pPr>
  </w:style>
  <w:style w:type="paragraph" w:customStyle="1" w:styleId="7A95ED4DC1F746C380056C1CD961DC4E">
    <w:name w:val="7A95ED4DC1F746C380056C1CD961DC4E"/>
    <w:pPr>
      <w:widowControl w:val="0"/>
      <w:jc w:val="both"/>
    </w:pPr>
  </w:style>
  <w:style w:type="paragraph" w:customStyle="1" w:styleId="7C0501432CEC4DC3AE438A83174B5AA2">
    <w:name w:val="7C0501432CEC4DC3AE438A83174B5AA2"/>
    <w:pPr>
      <w:widowControl w:val="0"/>
      <w:jc w:val="both"/>
    </w:pPr>
  </w:style>
  <w:style w:type="paragraph" w:customStyle="1" w:styleId="0618B69FC6BA4F909EF7C2D97BEDA13F">
    <w:name w:val="0618B69FC6BA4F909EF7C2D97BEDA13F"/>
    <w:pPr>
      <w:widowControl w:val="0"/>
      <w:jc w:val="both"/>
    </w:pPr>
  </w:style>
  <w:style w:type="paragraph" w:customStyle="1" w:styleId="E2CB6C92ACDB4E38900A2388F0C2094C">
    <w:name w:val="E2CB6C92ACDB4E38900A2388F0C2094C"/>
    <w:pPr>
      <w:widowControl w:val="0"/>
      <w:jc w:val="both"/>
    </w:pPr>
  </w:style>
  <w:style w:type="paragraph" w:customStyle="1" w:styleId="C78FA881120C412BA7EDF31AA11E017F">
    <w:name w:val="C78FA881120C412BA7EDF31AA11E017F"/>
    <w:pPr>
      <w:widowControl w:val="0"/>
      <w:jc w:val="both"/>
    </w:pPr>
  </w:style>
  <w:style w:type="paragraph" w:customStyle="1" w:styleId="88ED2E5BE3AF4A928E41146171DB6C91">
    <w:name w:val="88ED2E5BE3AF4A928E41146171DB6C91"/>
    <w:pPr>
      <w:widowControl w:val="0"/>
      <w:jc w:val="both"/>
    </w:pPr>
  </w:style>
  <w:style w:type="paragraph" w:customStyle="1" w:styleId="8D58ABDCD91840298D4976330F32C81A">
    <w:name w:val="8D58ABDCD91840298D4976330F32C81A"/>
    <w:pPr>
      <w:widowControl w:val="0"/>
      <w:jc w:val="both"/>
    </w:pPr>
  </w:style>
  <w:style w:type="paragraph" w:customStyle="1" w:styleId="01CD239023D946C6A036010382D6ED21">
    <w:name w:val="01CD239023D946C6A036010382D6ED21"/>
    <w:pPr>
      <w:widowControl w:val="0"/>
      <w:jc w:val="both"/>
    </w:pPr>
  </w:style>
  <w:style w:type="paragraph" w:customStyle="1" w:styleId="26CF2A0669B642E2B7AC8B7710B0BA6E">
    <w:name w:val="26CF2A0669B642E2B7AC8B7710B0BA6E"/>
    <w:pPr>
      <w:widowControl w:val="0"/>
      <w:jc w:val="both"/>
    </w:pPr>
  </w:style>
  <w:style w:type="paragraph" w:customStyle="1" w:styleId="D606D78DF69B4FE693BB44A8DB524789">
    <w:name w:val="D606D78DF69B4FE693BB44A8DB524789"/>
    <w:pPr>
      <w:widowControl w:val="0"/>
      <w:jc w:val="both"/>
    </w:pPr>
  </w:style>
  <w:style w:type="paragraph" w:customStyle="1" w:styleId="2AC9F7F6937843F9A8F93633A0A13D4A">
    <w:name w:val="2AC9F7F6937843F9A8F93633A0A13D4A"/>
    <w:pPr>
      <w:widowControl w:val="0"/>
      <w:jc w:val="both"/>
    </w:pPr>
  </w:style>
  <w:style w:type="paragraph" w:customStyle="1" w:styleId="C5683063FF4F4ED996DA706BCC9F1ACA">
    <w:name w:val="C5683063FF4F4ED996DA706BCC9F1ACA"/>
    <w:pPr>
      <w:widowControl w:val="0"/>
      <w:jc w:val="both"/>
    </w:pPr>
  </w:style>
  <w:style w:type="paragraph" w:customStyle="1" w:styleId="FE19421C823D4CD9A81B957824BFA71E">
    <w:name w:val="FE19421C823D4CD9A81B957824BFA71E"/>
    <w:pPr>
      <w:widowControl w:val="0"/>
      <w:jc w:val="both"/>
    </w:pPr>
  </w:style>
  <w:style w:type="paragraph" w:customStyle="1" w:styleId="7E53BD9754254F0BA4400483340BFCEB">
    <w:name w:val="7E53BD9754254F0BA4400483340BFCEB"/>
    <w:pPr>
      <w:widowControl w:val="0"/>
      <w:jc w:val="both"/>
    </w:pPr>
  </w:style>
  <w:style w:type="paragraph" w:customStyle="1" w:styleId="8082FD3ABDDA42E09559B84A23558D30">
    <w:name w:val="8082FD3ABDDA42E09559B84A23558D30"/>
    <w:pPr>
      <w:widowControl w:val="0"/>
      <w:jc w:val="both"/>
    </w:pPr>
  </w:style>
  <w:style w:type="paragraph" w:customStyle="1" w:styleId="DF2BB1B5E29F47C7B4EFB5C6DE27D605">
    <w:name w:val="DF2BB1B5E29F47C7B4EFB5C6DE27D605"/>
    <w:pPr>
      <w:widowControl w:val="0"/>
      <w:jc w:val="both"/>
    </w:pPr>
  </w:style>
  <w:style w:type="paragraph" w:customStyle="1" w:styleId="DE8477D7DD794C0D860647D58711A0B6">
    <w:name w:val="DE8477D7DD794C0D860647D58711A0B6"/>
    <w:pPr>
      <w:widowControl w:val="0"/>
      <w:jc w:val="both"/>
    </w:pPr>
  </w:style>
  <w:style w:type="paragraph" w:customStyle="1" w:styleId="8BB85DB439EA4A70808BEBF97C09B207">
    <w:name w:val="8BB85DB439EA4A70808BEBF97C09B207"/>
    <w:pPr>
      <w:widowControl w:val="0"/>
      <w:jc w:val="both"/>
    </w:pPr>
  </w:style>
  <w:style w:type="paragraph" w:customStyle="1" w:styleId="5FC4D10346884497BDC49EB8A2DC41BD">
    <w:name w:val="5FC4D10346884497BDC49EB8A2DC41BD"/>
    <w:pPr>
      <w:widowControl w:val="0"/>
      <w:jc w:val="both"/>
    </w:pPr>
  </w:style>
  <w:style w:type="paragraph" w:customStyle="1" w:styleId="4BBA63E644E345FC82142932A3FC70AE">
    <w:name w:val="4BBA63E644E345FC82142932A3FC70AE"/>
    <w:pPr>
      <w:widowControl w:val="0"/>
      <w:jc w:val="both"/>
    </w:pPr>
  </w:style>
  <w:style w:type="paragraph" w:customStyle="1" w:styleId="BDB6DCDF8E5E4BDCB1DDE1D39241ACED">
    <w:name w:val="BDB6DCDF8E5E4BDCB1DDE1D39241ACED"/>
    <w:pPr>
      <w:widowControl w:val="0"/>
      <w:jc w:val="both"/>
    </w:pPr>
  </w:style>
  <w:style w:type="paragraph" w:customStyle="1" w:styleId="4EF04A02BE5647538E7DDD98B5E32A06">
    <w:name w:val="4EF04A02BE5647538E7DDD98B5E32A06"/>
    <w:pPr>
      <w:widowControl w:val="0"/>
      <w:jc w:val="both"/>
    </w:pPr>
  </w:style>
  <w:style w:type="paragraph" w:customStyle="1" w:styleId="32E2CA012753421A889F6CBC2DD38B46">
    <w:name w:val="32E2CA012753421A889F6CBC2DD38B46"/>
    <w:pPr>
      <w:widowControl w:val="0"/>
      <w:jc w:val="both"/>
    </w:pPr>
  </w:style>
  <w:style w:type="paragraph" w:customStyle="1" w:styleId="D4A0450394954F8B89B128A84E8E322A">
    <w:name w:val="D4A0450394954F8B89B128A84E8E322A"/>
    <w:pPr>
      <w:widowControl w:val="0"/>
      <w:jc w:val="both"/>
    </w:pPr>
  </w:style>
  <w:style w:type="paragraph" w:customStyle="1" w:styleId="67853306BB954D3C8E85E17EFB07E2CC">
    <w:name w:val="67853306BB954D3C8E85E17EFB07E2CC"/>
    <w:pPr>
      <w:widowControl w:val="0"/>
      <w:jc w:val="both"/>
    </w:pPr>
  </w:style>
  <w:style w:type="paragraph" w:customStyle="1" w:styleId="0A37CD7B22484BEAB4850C561426D5CE">
    <w:name w:val="0A37CD7B22484BEAB4850C561426D5CE"/>
    <w:pPr>
      <w:widowControl w:val="0"/>
      <w:jc w:val="both"/>
    </w:pPr>
  </w:style>
  <w:style w:type="paragraph" w:customStyle="1" w:styleId="5C173BA1AC8343D1810D6081E949232B">
    <w:name w:val="5C173BA1AC8343D1810D6081E949232B"/>
    <w:pPr>
      <w:widowControl w:val="0"/>
      <w:jc w:val="both"/>
    </w:pPr>
  </w:style>
  <w:style w:type="paragraph" w:customStyle="1" w:styleId="2EB9503DE8E9458C813CD8EC32AF4415">
    <w:name w:val="2EB9503DE8E9458C813CD8EC32AF4415"/>
    <w:pPr>
      <w:widowControl w:val="0"/>
      <w:jc w:val="both"/>
    </w:pPr>
  </w:style>
  <w:style w:type="paragraph" w:customStyle="1" w:styleId="7C1659588AA94248A544D158CF2A3459">
    <w:name w:val="7C1659588AA94248A544D158CF2A3459"/>
    <w:pPr>
      <w:widowControl w:val="0"/>
      <w:jc w:val="both"/>
    </w:pPr>
  </w:style>
  <w:style w:type="paragraph" w:customStyle="1" w:styleId="99271B62BFBC4744A635D6E3FCF40FE1">
    <w:name w:val="99271B62BFBC4744A635D6E3FCF40FE1"/>
    <w:pPr>
      <w:widowControl w:val="0"/>
      <w:jc w:val="both"/>
    </w:pPr>
  </w:style>
  <w:style w:type="paragraph" w:customStyle="1" w:styleId="40044A4048F641A19E44B18B2359B06E">
    <w:name w:val="40044A4048F641A19E44B18B2359B06E"/>
    <w:pPr>
      <w:widowControl w:val="0"/>
      <w:jc w:val="both"/>
    </w:pPr>
  </w:style>
  <w:style w:type="paragraph" w:customStyle="1" w:styleId="8D74EEE399EA4086B960509881CF0122">
    <w:name w:val="8D74EEE399EA4086B960509881CF0122"/>
    <w:pPr>
      <w:widowControl w:val="0"/>
      <w:jc w:val="both"/>
    </w:pPr>
  </w:style>
  <w:style w:type="paragraph" w:customStyle="1" w:styleId="D3513BB45A884026B56AC13CCB8FD85C">
    <w:name w:val="D3513BB45A884026B56AC13CCB8FD85C"/>
    <w:pPr>
      <w:widowControl w:val="0"/>
      <w:jc w:val="both"/>
    </w:pPr>
  </w:style>
  <w:style w:type="paragraph" w:customStyle="1" w:styleId="F948274014054616B777A63CD36AF7FA">
    <w:name w:val="F948274014054616B777A63CD36AF7FA"/>
    <w:pPr>
      <w:widowControl w:val="0"/>
      <w:jc w:val="both"/>
    </w:pPr>
  </w:style>
  <w:style w:type="paragraph" w:customStyle="1" w:styleId="14C477784EA74749B825416804E1EB52">
    <w:name w:val="14C477784EA74749B825416804E1EB52"/>
    <w:pPr>
      <w:widowControl w:val="0"/>
      <w:jc w:val="both"/>
    </w:pPr>
  </w:style>
  <w:style w:type="paragraph" w:customStyle="1" w:styleId="D3196678352940298E48A098E5B7DB3A">
    <w:name w:val="D3196678352940298E48A098E5B7DB3A"/>
    <w:pPr>
      <w:widowControl w:val="0"/>
      <w:jc w:val="both"/>
    </w:pPr>
  </w:style>
  <w:style w:type="paragraph" w:customStyle="1" w:styleId="9D32DDE0AF784BECAA75150A36CFA655">
    <w:name w:val="9D32DDE0AF784BECAA75150A36CFA655"/>
    <w:pPr>
      <w:widowControl w:val="0"/>
      <w:jc w:val="both"/>
    </w:pPr>
  </w:style>
  <w:style w:type="paragraph" w:customStyle="1" w:styleId="40A96076664D4697A0CB45DE653FD4AE">
    <w:name w:val="40A96076664D4697A0CB45DE653FD4AE"/>
    <w:pPr>
      <w:widowControl w:val="0"/>
      <w:jc w:val="both"/>
    </w:pPr>
  </w:style>
  <w:style w:type="paragraph" w:customStyle="1" w:styleId="332E51808AEC4B19B7F49882D239E99C">
    <w:name w:val="332E51808AEC4B19B7F49882D239E99C"/>
    <w:pPr>
      <w:widowControl w:val="0"/>
      <w:jc w:val="both"/>
    </w:pPr>
  </w:style>
  <w:style w:type="paragraph" w:customStyle="1" w:styleId="9297641295204B638A8442360DC53D4C">
    <w:name w:val="9297641295204B638A8442360DC53D4C"/>
    <w:pPr>
      <w:widowControl w:val="0"/>
      <w:jc w:val="both"/>
    </w:pPr>
  </w:style>
  <w:style w:type="paragraph" w:customStyle="1" w:styleId="46078C9FEBB04BC4BB33A7FD0EEC14BD">
    <w:name w:val="46078C9FEBB04BC4BB33A7FD0EEC14BD"/>
    <w:pPr>
      <w:widowControl w:val="0"/>
      <w:jc w:val="both"/>
    </w:pPr>
  </w:style>
  <w:style w:type="paragraph" w:customStyle="1" w:styleId="8F717CF020DB4C31BF01618EE366D126">
    <w:name w:val="8F717CF020DB4C31BF01618EE366D126"/>
    <w:pPr>
      <w:widowControl w:val="0"/>
      <w:jc w:val="both"/>
    </w:pPr>
  </w:style>
  <w:style w:type="paragraph" w:customStyle="1" w:styleId="0507AA4BFB2D4184A21A62B58166A210">
    <w:name w:val="0507AA4BFB2D4184A21A62B58166A210"/>
    <w:pPr>
      <w:widowControl w:val="0"/>
      <w:jc w:val="both"/>
    </w:pPr>
  </w:style>
  <w:style w:type="paragraph" w:customStyle="1" w:styleId="6FA2ECD33E8F477F861FE04218EABD0D">
    <w:name w:val="6FA2ECD33E8F477F861FE04218EABD0D"/>
    <w:pPr>
      <w:widowControl w:val="0"/>
      <w:jc w:val="both"/>
    </w:pPr>
  </w:style>
  <w:style w:type="paragraph" w:customStyle="1" w:styleId="8F764E9166B24E22B8142C219C526570">
    <w:name w:val="8F764E9166B24E22B8142C219C526570"/>
    <w:pPr>
      <w:widowControl w:val="0"/>
      <w:jc w:val="both"/>
    </w:pPr>
  </w:style>
  <w:style w:type="paragraph" w:customStyle="1" w:styleId="C9F34154D0474F16A56077F7B65767A8">
    <w:name w:val="C9F34154D0474F16A56077F7B65767A8"/>
    <w:pPr>
      <w:widowControl w:val="0"/>
      <w:jc w:val="both"/>
    </w:pPr>
  </w:style>
  <w:style w:type="paragraph" w:customStyle="1" w:styleId="04C49081585E493793C6186B51E34C93">
    <w:name w:val="04C49081585E493793C6186B51E34C93"/>
    <w:pPr>
      <w:widowControl w:val="0"/>
      <w:jc w:val="both"/>
    </w:pPr>
  </w:style>
  <w:style w:type="paragraph" w:customStyle="1" w:styleId="AE71C4AC6C784FADA0EF0C13DC2569F5">
    <w:name w:val="AE71C4AC6C784FADA0EF0C13DC2569F5"/>
    <w:pPr>
      <w:widowControl w:val="0"/>
      <w:jc w:val="both"/>
    </w:pPr>
  </w:style>
  <w:style w:type="paragraph" w:customStyle="1" w:styleId="76D3AFDB619C410A874B6B373315A04D">
    <w:name w:val="76D3AFDB619C410A874B6B373315A04D"/>
    <w:pPr>
      <w:widowControl w:val="0"/>
      <w:jc w:val="both"/>
    </w:pPr>
  </w:style>
  <w:style w:type="paragraph" w:customStyle="1" w:styleId="6A897BBEA59345929D4AFECE191F3CC6">
    <w:name w:val="6A897BBEA59345929D4AFECE191F3CC6"/>
    <w:pPr>
      <w:widowControl w:val="0"/>
      <w:jc w:val="both"/>
    </w:pPr>
  </w:style>
  <w:style w:type="paragraph" w:customStyle="1" w:styleId="37A2539D382E45D5A3259930F8A6A8D9">
    <w:name w:val="37A2539D382E45D5A3259930F8A6A8D9"/>
    <w:pPr>
      <w:widowControl w:val="0"/>
      <w:jc w:val="both"/>
    </w:pPr>
  </w:style>
  <w:style w:type="paragraph" w:customStyle="1" w:styleId="68D84C33AA264489AD5CE4602B815AEE">
    <w:name w:val="68D84C33AA264489AD5CE4602B815AEE"/>
    <w:pPr>
      <w:widowControl w:val="0"/>
      <w:jc w:val="both"/>
    </w:pPr>
  </w:style>
  <w:style w:type="paragraph" w:customStyle="1" w:styleId="C90822CA7F2840409633BE0114ED9099">
    <w:name w:val="C90822CA7F2840409633BE0114ED9099"/>
    <w:pPr>
      <w:widowControl w:val="0"/>
      <w:jc w:val="both"/>
    </w:pPr>
  </w:style>
  <w:style w:type="paragraph" w:customStyle="1" w:styleId="0A2A12B22D9745368B55FBB32EA44D28">
    <w:name w:val="0A2A12B22D9745368B55FBB32EA44D28"/>
    <w:pPr>
      <w:widowControl w:val="0"/>
      <w:jc w:val="both"/>
    </w:pPr>
  </w:style>
  <w:style w:type="paragraph" w:customStyle="1" w:styleId="A238B9EA904C4D72850F278FF30C7155">
    <w:name w:val="A238B9EA904C4D72850F278FF30C7155"/>
    <w:pPr>
      <w:widowControl w:val="0"/>
      <w:jc w:val="both"/>
    </w:pPr>
  </w:style>
  <w:style w:type="paragraph" w:customStyle="1" w:styleId="289C440D35A54239B4099505A4916814">
    <w:name w:val="289C440D35A54239B4099505A4916814"/>
    <w:pPr>
      <w:widowControl w:val="0"/>
      <w:jc w:val="both"/>
    </w:pPr>
  </w:style>
  <w:style w:type="paragraph" w:customStyle="1" w:styleId="CECB7DA5845E43D8A915EB9AB8752DAE">
    <w:name w:val="CECB7DA5845E43D8A915EB9AB8752DAE"/>
    <w:pPr>
      <w:widowControl w:val="0"/>
      <w:jc w:val="both"/>
    </w:pPr>
  </w:style>
  <w:style w:type="paragraph" w:customStyle="1" w:styleId="278BD21A32A74C4EB744ED90ECD33930">
    <w:name w:val="278BD21A32A74C4EB744ED90ECD33930"/>
    <w:pPr>
      <w:widowControl w:val="0"/>
      <w:jc w:val="both"/>
    </w:pPr>
  </w:style>
  <w:style w:type="paragraph" w:customStyle="1" w:styleId="44F302BF6873486D84374B9753C67978">
    <w:name w:val="44F302BF6873486D84374B9753C67978"/>
    <w:pPr>
      <w:widowControl w:val="0"/>
      <w:jc w:val="both"/>
    </w:pPr>
  </w:style>
  <w:style w:type="paragraph" w:customStyle="1" w:styleId="E8850E59323343B293AA9A52494FBCF7">
    <w:name w:val="E8850E59323343B293AA9A52494FBCF7"/>
    <w:pPr>
      <w:widowControl w:val="0"/>
      <w:jc w:val="both"/>
    </w:pPr>
  </w:style>
  <w:style w:type="paragraph" w:customStyle="1" w:styleId="EDC1F1C445E0439CB7C9899624B4A8DC">
    <w:name w:val="EDC1F1C445E0439CB7C9899624B4A8DC"/>
    <w:pPr>
      <w:widowControl w:val="0"/>
      <w:jc w:val="both"/>
    </w:pPr>
  </w:style>
  <w:style w:type="paragraph" w:customStyle="1" w:styleId="43553DE1EB26425DAE2B004A4CB864AD">
    <w:name w:val="43553DE1EB26425DAE2B004A4CB864AD"/>
    <w:pPr>
      <w:widowControl w:val="0"/>
      <w:jc w:val="both"/>
    </w:pPr>
  </w:style>
  <w:style w:type="paragraph" w:customStyle="1" w:styleId="68ABE2322C454830AAEE17EA7CBA0243">
    <w:name w:val="68ABE2322C454830AAEE17EA7CBA0243"/>
    <w:pPr>
      <w:widowControl w:val="0"/>
      <w:jc w:val="both"/>
    </w:pPr>
  </w:style>
  <w:style w:type="paragraph" w:customStyle="1" w:styleId="DDD3A45949F640FFBA5B17E4969D5264">
    <w:name w:val="DDD3A45949F640FFBA5B17E4969D5264"/>
    <w:pPr>
      <w:widowControl w:val="0"/>
      <w:jc w:val="both"/>
    </w:pPr>
  </w:style>
  <w:style w:type="paragraph" w:customStyle="1" w:styleId="0605E36E163C462687D3796D42E4D4FA">
    <w:name w:val="0605E36E163C462687D3796D42E4D4FA"/>
    <w:pPr>
      <w:widowControl w:val="0"/>
      <w:jc w:val="both"/>
    </w:pPr>
  </w:style>
  <w:style w:type="paragraph" w:customStyle="1" w:styleId="5087D30675BD45B4AFFE561C99A20FDB">
    <w:name w:val="5087D30675BD45B4AFFE561C99A20FDB"/>
    <w:pPr>
      <w:widowControl w:val="0"/>
      <w:jc w:val="both"/>
    </w:pPr>
  </w:style>
  <w:style w:type="paragraph" w:customStyle="1" w:styleId="C5B238129C814E0B8EC4EFA1989A4373">
    <w:name w:val="C5B238129C814E0B8EC4EFA1989A4373"/>
    <w:pPr>
      <w:widowControl w:val="0"/>
      <w:jc w:val="both"/>
    </w:pPr>
  </w:style>
  <w:style w:type="paragraph" w:customStyle="1" w:styleId="D9BD63E1301541BFB9FF0A115F5F574D">
    <w:name w:val="D9BD63E1301541BFB9FF0A115F5F574D"/>
    <w:pPr>
      <w:widowControl w:val="0"/>
      <w:jc w:val="both"/>
    </w:pPr>
  </w:style>
  <w:style w:type="paragraph" w:customStyle="1" w:styleId="E1D9BBAB9D3547658740D19BBFD01A92">
    <w:name w:val="E1D9BBAB9D3547658740D19BBFD01A92"/>
    <w:pPr>
      <w:widowControl w:val="0"/>
      <w:jc w:val="both"/>
    </w:pPr>
  </w:style>
  <w:style w:type="paragraph" w:customStyle="1" w:styleId="5D149DC467534CBEA652DE98A3669BA5">
    <w:name w:val="5D149DC467534CBEA652DE98A3669BA5"/>
    <w:pPr>
      <w:widowControl w:val="0"/>
      <w:jc w:val="both"/>
    </w:pPr>
  </w:style>
  <w:style w:type="paragraph" w:customStyle="1" w:styleId="1FF07255D39B420EABEEE579BC68140F">
    <w:name w:val="1FF07255D39B420EABEEE579BC68140F"/>
    <w:pPr>
      <w:widowControl w:val="0"/>
      <w:jc w:val="both"/>
    </w:pPr>
  </w:style>
  <w:style w:type="paragraph" w:customStyle="1" w:styleId="D8F3D1EF4AC842E58B46734DE1B51A29">
    <w:name w:val="D8F3D1EF4AC842E58B46734DE1B51A29"/>
    <w:pPr>
      <w:widowControl w:val="0"/>
      <w:jc w:val="both"/>
    </w:pPr>
  </w:style>
  <w:style w:type="paragraph" w:customStyle="1" w:styleId="1ACEF3303F9E4A3298682ED2EA21A740">
    <w:name w:val="1ACEF3303F9E4A3298682ED2EA21A740"/>
    <w:pPr>
      <w:widowControl w:val="0"/>
      <w:jc w:val="both"/>
    </w:pPr>
  </w:style>
  <w:style w:type="paragraph" w:customStyle="1" w:styleId="865F998621AC4127BB0DA6BBE8BB67CD">
    <w:name w:val="865F998621AC4127BB0DA6BBE8BB67CD"/>
    <w:pPr>
      <w:widowControl w:val="0"/>
      <w:jc w:val="both"/>
    </w:pPr>
  </w:style>
  <w:style w:type="paragraph" w:customStyle="1" w:styleId="66F46E9CA17F4404B97382D6B4B40EC1">
    <w:name w:val="66F46E9CA17F4404B97382D6B4B40EC1"/>
    <w:pPr>
      <w:widowControl w:val="0"/>
      <w:jc w:val="both"/>
    </w:pPr>
  </w:style>
  <w:style w:type="paragraph" w:customStyle="1" w:styleId="CE883FF15DB0438E8834D9520152A6C2">
    <w:name w:val="CE883FF15DB0438E8834D9520152A6C2"/>
    <w:pPr>
      <w:widowControl w:val="0"/>
      <w:jc w:val="both"/>
    </w:pPr>
  </w:style>
  <w:style w:type="paragraph" w:customStyle="1" w:styleId="1AC601DAF38548B7B0468DBD29CE7D6F">
    <w:name w:val="1AC601DAF38548B7B0468DBD29CE7D6F"/>
    <w:rsid w:val="00367310"/>
    <w:pPr>
      <w:widowControl w:val="0"/>
      <w:jc w:val="both"/>
    </w:pPr>
  </w:style>
  <w:style w:type="paragraph" w:customStyle="1" w:styleId="5E7BD0D670FA4DBFABE38CBFCD710994">
    <w:name w:val="5E7BD0D670FA4DBFABE38CBFCD710994"/>
    <w:rsid w:val="00367310"/>
    <w:pPr>
      <w:widowControl w:val="0"/>
      <w:jc w:val="both"/>
    </w:pPr>
  </w:style>
  <w:style w:type="paragraph" w:customStyle="1" w:styleId="FCEFCC88C5494768A3FE4ACD2BEFBDA0">
    <w:name w:val="FCEFCC88C5494768A3FE4ACD2BEFBDA0"/>
    <w:rsid w:val="00367310"/>
    <w:pPr>
      <w:widowControl w:val="0"/>
      <w:jc w:val="both"/>
    </w:pPr>
  </w:style>
  <w:style w:type="paragraph" w:customStyle="1" w:styleId="7AACFF6266C7413FA383006C3B027AD4">
    <w:name w:val="7AACFF6266C7413FA383006C3B027AD4"/>
    <w:rsid w:val="00367310"/>
    <w:pPr>
      <w:widowControl w:val="0"/>
      <w:jc w:val="both"/>
    </w:pPr>
  </w:style>
  <w:style w:type="paragraph" w:customStyle="1" w:styleId="B54966B76DF84DAFBD9B92FFD7416C54">
    <w:name w:val="B54966B76DF84DAFBD9B92FFD7416C54"/>
    <w:rsid w:val="00367310"/>
    <w:pPr>
      <w:widowControl w:val="0"/>
      <w:jc w:val="both"/>
    </w:pPr>
  </w:style>
  <w:style w:type="paragraph" w:customStyle="1" w:styleId="CD46A6AAC75E4756984F43FE3C98AE16">
    <w:name w:val="CD46A6AAC75E4756984F43FE3C98AE16"/>
    <w:rsid w:val="003673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张嘉诚</cp:lastModifiedBy>
  <cp:revision>17</cp:revision>
  <cp:lastPrinted>2017-07-31T08:20:00Z</cp:lastPrinted>
  <dcterms:created xsi:type="dcterms:W3CDTF">2018-05-21T13:55:00Z</dcterms:created>
  <dcterms:modified xsi:type="dcterms:W3CDTF">2018-06-03T18:56:00Z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