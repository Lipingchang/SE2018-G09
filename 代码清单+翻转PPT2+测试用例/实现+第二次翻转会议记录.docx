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1" w:rsidRDefault="00060207" w:rsidP="00A979E1">
      <w:pPr>
        <w:pStyle w:val="afffff6"/>
      </w:pPr>
      <w:r>
        <w:rPr>
          <w:rFonts w:hint="eastAsia"/>
          <w:lang w:eastAsia="zh-CN"/>
        </w:rPr>
        <w:t>翻转课堂，实现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1786B4B72E524840966C4FF46BC3FE23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>
        <w:t>90</w:t>
      </w:r>
      <w:r w:rsidR="00CA3AEB">
        <w:t xml:space="preserve"> </w:t>
      </w:r>
      <w:sdt>
        <w:sdtPr>
          <w:rPr>
            <w:rStyle w:val="a6"/>
          </w:rPr>
          <w:alias w:val="分钟:"/>
          <w:tag w:val="分钟:"/>
          <w:id w:val="324875599"/>
          <w:placeholder>
            <w:docPart w:val="7FE3BE3BF8C941D7807848D9FF196BAB"/>
          </w:placeholder>
          <w:temporary/>
          <w:showingPlcHdr/>
          <w15:appearance w15:val="hidden"/>
        </w:sdtPr>
        <w:sdtEndPr>
          <w:rPr>
            <w:rStyle w:val="a2"/>
            <w:caps w:val="0"/>
          </w:rPr>
        </w:sdtEndPr>
        <w:sdtContent>
          <w:r w:rsidR="00CB50F2" w:rsidRPr="00CB50F2">
            <w:rPr>
              <w:rStyle w:val="a6"/>
              <w:lang w:val="zh-CN" w:eastAsia="zh-CN" w:bidi="zh-CN"/>
            </w:rPr>
            <w:t>分钟</w:t>
          </w:r>
        </w:sdtContent>
      </w:sdt>
    </w:p>
    <w:p w:rsidR="00A979E1" w:rsidRDefault="008B10FD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7CF98A60CFB749538EA69A8D4B24C66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060207">
        <w:rPr>
          <w:rStyle w:val="affffd"/>
        </w:rPr>
        <w:t>2018.5.</w:t>
      </w:r>
      <w:r w:rsidR="00B36195">
        <w:rPr>
          <w:rStyle w:val="affffd"/>
        </w:rPr>
        <w:t>26</w:t>
      </w:r>
      <w:r w:rsidR="00A979E1" w:rsidRPr="003665F5">
        <w:rPr>
          <w:rStyle w:val="affffd"/>
          <w:lang w:val="zh-CN" w:eastAsia="zh-CN" w:bidi="zh-CN"/>
        </w:rPr>
        <w:t xml:space="preserve"> | </w:t>
      </w:r>
      <w:sdt>
        <w:sdtPr>
          <w:rPr>
            <w:rStyle w:val="affffd"/>
          </w:rPr>
          <w:alias w:val="输入时间:"/>
          <w:tag w:val="输入时间:"/>
          <w:id w:val="1573844241"/>
          <w:placeholder>
            <w:docPart w:val="B825C8DBFF2B4C00BEAE3DD2245DCB5A"/>
          </w:placeholder>
          <w:temporary/>
          <w:showingPlcHdr/>
          <w15:appearance w15:val="hidden"/>
        </w:sdtPr>
        <w:sdtEndPr>
          <w:rPr>
            <w:rStyle w:val="affffd"/>
          </w:rPr>
        </w:sdtEndPr>
        <w:sdtContent>
          <w:r w:rsidR="00A979E1" w:rsidRPr="003665F5">
            <w:rPr>
              <w:rStyle w:val="affffd"/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060207">
        <w:rPr>
          <w:rFonts w:hint="eastAsia"/>
          <w:lang w:val="zh-CN" w:eastAsia="zh-CN" w:bidi="zh-CN"/>
        </w:rPr>
        <w:t>晚上</w:t>
      </w:r>
      <w:r w:rsidR="00060207">
        <w:rPr>
          <w:rFonts w:hint="eastAsia"/>
          <w:lang w:val="zh-CN" w:eastAsia="zh-CN" w:bidi="zh-CN"/>
        </w:rPr>
        <w:t>7</w:t>
      </w:r>
      <w:r w:rsidR="00060207">
        <w:rPr>
          <w:rFonts w:hint="eastAsia"/>
          <w:lang w:val="zh-CN" w:eastAsia="zh-CN" w:bidi="zh-CN"/>
        </w:rPr>
        <w:t>点</w:t>
      </w:r>
      <w:r w:rsidR="00060207">
        <w:rPr>
          <w:rFonts w:hint="eastAsia"/>
          <w:lang w:val="zh-CN" w:eastAsia="zh-CN" w:bidi="zh-CN"/>
        </w:rPr>
        <w:t>-8</w:t>
      </w:r>
      <w:r w:rsidR="00060207">
        <w:rPr>
          <w:rFonts w:hint="eastAsia"/>
          <w:lang w:val="zh-CN" w:eastAsia="zh-CN" w:bidi="zh-CN"/>
        </w:rPr>
        <w:t>点半</w:t>
      </w:r>
      <w:r w:rsidR="00A979E1">
        <w:rPr>
          <w:lang w:val="zh-CN" w:eastAsia="zh-CN" w:bidi="zh-CN"/>
        </w:rPr>
        <w:t xml:space="preserve">| </w:t>
      </w:r>
      <w:sdt>
        <w:sdtPr>
          <w:alias w:val="会议地点:"/>
          <w:tag w:val="会议地点:"/>
          <w:id w:val="1910582416"/>
          <w:placeholder>
            <w:docPart w:val="43D975BAFEC7499C9952D7BBE6786DF0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7822D91590F1419A92256EB29B9EDAA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060207">
            <w:rPr>
              <w:rStyle w:val="affffd"/>
              <w:rFonts w:hint="eastAsia"/>
              <w:lang w:eastAsia="zh-CN"/>
            </w:rPr>
            <w:t>理四</w:t>
          </w:r>
          <w:r w:rsidR="00060207">
            <w:rPr>
              <w:rStyle w:val="affffd"/>
              <w:rFonts w:hint="eastAsia"/>
              <w:lang w:eastAsia="zh-CN"/>
            </w:rPr>
            <w:t>-</w:t>
          </w:r>
          <w:r w:rsidR="00060207">
            <w:rPr>
              <w:rStyle w:val="affffd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060207">
              <w:tc>
                <w:tcPr>
                  <w:tcW w:w="2333" w:type="dxa"/>
                  <w:tcBorders>
                    <w:left w:val="nil"/>
                  </w:tcBorders>
                </w:tcPr>
                <w:p w:rsidR="00A979E1" w:rsidRPr="00A979E1" w:rsidRDefault="008B10FD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CFA0EC40E16742DB9349512368CCA23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060207" w:rsidP="00D578F4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060207">
              <w:tc>
                <w:tcPr>
                  <w:tcW w:w="2333" w:type="dxa"/>
                  <w:tcBorders>
                    <w:left w:val="nil"/>
                  </w:tcBorders>
                </w:tcPr>
                <w:p w:rsidR="00A979E1" w:rsidRPr="00A979E1" w:rsidRDefault="008B10FD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FA89414D35AB46198C7D6D20FA8E22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060207" w:rsidP="00D578F4">
                  <w:pPr>
                    <w:spacing w:after="0"/>
                  </w:pPr>
                  <w:r>
                    <w:rPr>
                      <w:rFonts w:hint="eastAsia"/>
                    </w:rPr>
                    <w:t>软件工程基础会议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060207" w:rsidP="00D578F4">
            <w:pPr>
              <w:spacing w:after="0"/>
            </w:pPr>
            <w:r>
              <w:rPr>
                <w:rFonts w:hint="eastAsia"/>
              </w:rPr>
              <w:t>赵豪杰，罗培铖，张嘉诚</w:t>
            </w:r>
          </w:p>
          <w:p w:rsidR="00A979E1" w:rsidRDefault="00A979E1" w:rsidP="00060207">
            <w:pPr>
              <w:spacing w:after="0"/>
            </w:pPr>
          </w:p>
        </w:tc>
      </w:tr>
    </w:tbl>
    <w:p w:rsidR="00A979E1" w:rsidRDefault="00060207" w:rsidP="00060207">
      <w:pPr>
        <w:pStyle w:val="1"/>
      </w:pPr>
      <w:r>
        <w:rPr>
          <w:rFonts w:hint="eastAsia"/>
          <w:lang w:eastAsia="zh-CN"/>
        </w:rPr>
        <w:t>第</w:t>
      </w:r>
      <w:r w:rsidR="00B36195"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>次翻转课堂——</w:t>
      </w:r>
      <w:r w:rsidR="00B36195">
        <w:rPr>
          <w:rFonts w:hint="eastAsia"/>
          <w:lang w:eastAsia="zh-CN"/>
        </w:rPr>
        <w:t>维护</w:t>
      </w:r>
      <w:r>
        <w:rPr>
          <w:rFonts w:hint="eastAsia"/>
          <w:lang w:eastAsia="zh-CN"/>
        </w:rPr>
        <w:t>（</w:t>
      </w:r>
      <w:r w:rsidR="00B36195">
        <w:rPr>
          <w:rFonts w:hint="eastAsia"/>
          <w:lang w:eastAsia="zh-CN"/>
        </w:rPr>
        <w:t>预防性维护），项目</w:t>
      </w:r>
      <w:r>
        <w:rPr>
          <w:rFonts w:hint="eastAsia"/>
          <w:lang w:eastAsia="zh-CN"/>
        </w:rPr>
        <w:t>实现</w:t>
      </w:r>
    </w:p>
    <w:tbl>
      <w:tblPr>
        <w:tblStyle w:val="a5"/>
        <w:tblW w:w="3958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3"/>
        <w:gridCol w:w="2182"/>
      </w:tblGrid>
      <w:tr w:rsidR="00060207" w:rsidRPr="00E52810" w:rsidTr="0006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060207" w:rsidRPr="00E52810" w:rsidRDefault="008B10FD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1AC601DAF38548B7B0468DBD29CE7D6F"/>
                </w:placeholder>
                <w:temporary/>
                <w:showingPlcHdr/>
                <w15:appearance w15:val="hidden"/>
              </w:sdtPr>
              <w:sdtEndPr/>
              <w:sdtContent>
                <w:r w:rsidR="00060207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5E7BD0D670FA4DBFABE38CBFCD7109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:rsidR="00060207" w:rsidRPr="00E52810" w:rsidRDefault="00060207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</w:tr>
      <w:tr w:rsidR="00060207" w:rsidRPr="00E52810" w:rsidTr="00060207">
        <w:tc>
          <w:tcPr>
            <w:tcW w:w="6102" w:type="dxa"/>
          </w:tcPr>
          <w:p w:rsidR="00060207" w:rsidRPr="00E52810" w:rsidRDefault="004C0913" w:rsidP="004C0913">
            <w:pPr>
              <w:ind w:left="0"/>
            </w:pPr>
            <w:r>
              <w:rPr>
                <w:rFonts w:hint="eastAsia"/>
              </w:rPr>
              <w:t>讨论</w:t>
            </w:r>
            <w:r w:rsidR="00B36195">
              <w:rPr>
                <w:rFonts w:hint="eastAsia"/>
              </w:rPr>
              <w:t>预防性维护</w:t>
            </w:r>
            <w:r>
              <w:rPr>
                <w:rFonts w:hint="eastAsia"/>
              </w:rPr>
              <w:t>的重点以及工作分配</w:t>
            </w:r>
          </w:p>
        </w:tc>
        <w:tc>
          <w:tcPr>
            <w:tcW w:w="2182" w:type="dxa"/>
          </w:tcPr>
          <w:p w:rsidR="00060207" w:rsidRPr="00E52810" w:rsidRDefault="00060207" w:rsidP="004C0913">
            <w:pPr>
              <w:ind w:left="0"/>
            </w:pPr>
          </w:p>
        </w:tc>
      </w:tr>
      <w:tr w:rsidR="00060207" w:rsidRPr="00E52810" w:rsidTr="00060207">
        <w:tc>
          <w:tcPr>
            <w:tcW w:w="6102" w:type="dxa"/>
          </w:tcPr>
          <w:p w:rsidR="00060207" w:rsidRDefault="00B36195" w:rsidP="004C0913">
            <w:pPr>
              <w:ind w:left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制作</w:t>
            </w:r>
          </w:p>
          <w:p w:rsidR="004C0913" w:rsidRDefault="00B36195" w:rsidP="004C0913">
            <w:pPr>
              <w:ind w:left="0"/>
            </w:pPr>
            <w:r>
              <w:rPr>
                <w:rFonts w:hint="eastAsia"/>
              </w:rPr>
              <w:t>课内资料整合梳理</w:t>
            </w:r>
          </w:p>
          <w:p w:rsidR="004C0913" w:rsidRDefault="00B36195" w:rsidP="004C0913">
            <w:pPr>
              <w:ind w:left="0"/>
            </w:pPr>
            <w:r>
              <w:rPr>
                <w:rFonts w:hint="eastAsia"/>
              </w:rPr>
              <w:t>课外资料整合梳理</w:t>
            </w:r>
          </w:p>
          <w:p w:rsidR="004C0913" w:rsidRDefault="004C0913" w:rsidP="004C0913">
            <w:pPr>
              <w:ind w:left="0"/>
            </w:pPr>
            <w:r>
              <w:rPr>
                <w:rFonts w:hint="eastAsia"/>
              </w:rPr>
              <w:t>前端实现</w:t>
            </w:r>
          </w:p>
          <w:p w:rsidR="004C0913" w:rsidRDefault="004C0913" w:rsidP="004C0913">
            <w:pPr>
              <w:ind w:left="0"/>
            </w:pPr>
            <w:r>
              <w:rPr>
                <w:rFonts w:hint="eastAsia"/>
              </w:rPr>
              <w:t>服务器实现</w:t>
            </w:r>
            <w:r w:rsidR="00B36195">
              <w:rPr>
                <w:rFonts w:hint="eastAsia"/>
              </w:rPr>
              <w:t>与数据库优化</w:t>
            </w:r>
          </w:p>
          <w:p w:rsidR="004C0913" w:rsidRPr="00E52810" w:rsidRDefault="00B36195" w:rsidP="004C0913">
            <w:pPr>
              <w:ind w:left="0"/>
            </w:pPr>
            <w:r>
              <w:rPr>
                <w:rFonts w:hint="eastAsia"/>
              </w:rPr>
              <w:t>测试用例编写</w:t>
            </w:r>
          </w:p>
        </w:tc>
        <w:tc>
          <w:tcPr>
            <w:tcW w:w="2182" w:type="dxa"/>
          </w:tcPr>
          <w:p w:rsidR="00060207" w:rsidRDefault="004C0913" w:rsidP="004C0913">
            <w:pPr>
              <w:ind w:left="0"/>
            </w:pPr>
            <w:r>
              <w:rPr>
                <w:rFonts w:hint="eastAsia"/>
              </w:rPr>
              <w:t>张嘉诚</w:t>
            </w:r>
          </w:p>
          <w:p w:rsidR="004C0913" w:rsidRDefault="004C0913" w:rsidP="004C0913">
            <w:pPr>
              <w:ind w:left="0"/>
            </w:pPr>
            <w:r>
              <w:rPr>
                <w:rFonts w:hint="eastAsia"/>
              </w:rPr>
              <w:t>赵豪杰</w:t>
            </w:r>
          </w:p>
          <w:p w:rsidR="00B72A95" w:rsidRDefault="004C0913" w:rsidP="004C091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罗培铖</w:t>
            </w:r>
          </w:p>
          <w:p w:rsidR="004C0913" w:rsidRDefault="004C0913" w:rsidP="004C0913">
            <w:pPr>
              <w:ind w:left="0"/>
            </w:pPr>
            <w:r>
              <w:rPr>
                <w:rFonts w:hint="eastAsia"/>
              </w:rPr>
              <w:t>赵豪杰</w:t>
            </w:r>
          </w:p>
          <w:p w:rsidR="004C0913" w:rsidRDefault="004C0913" w:rsidP="004C0913">
            <w:pPr>
              <w:ind w:left="0"/>
            </w:pPr>
            <w:r>
              <w:rPr>
                <w:rFonts w:hint="eastAsia"/>
              </w:rPr>
              <w:t>罗培铖</w:t>
            </w:r>
          </w:p>
          <w:p w:rsidR="004C0913" w:rsidRPr="00E52810" w:rsidRDefault="004C0913" w:rsidP="004C0913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A979E1" w:rsidP="004C0913">
      <w:pPr>
        <w:ind w:left="0"/>
      </w:pPr>
      <w:bookmarkStart w:id="0" w:name="_GoBack"/>
      <w:bookmarkEnd w:id="0"/>
    </w:p>
    <w:sectPr w:rsidR="00A979E1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0FD" w:rsidRDefault="008B10FD">
      <w:pPr>
        <w:spacing w:after="0"/>
      </w:pPr>
      <w:r>
        <w:separator/>
      </w:r>
    </w:p>
  </w:endnote>
  <w:endnote w:type="continuationSeparator" w:id="0">
    <w:p w:rsidR="008B10FD" w:rsidRDefault="008B10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060207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0FD" w:rsidRDefault="008B10FD">
      <w:pPr>
        <w:spacing w:after="0"/>
      </w:pPr>
      <w:r>
        <w:separator/>
      </w:r>
    </w:p>
  </w:footnote>
  <w:footnote w:type="continuationSeparator" w:id="0">
    <w:p w:rsidR="008B10FD" w:rsidRDefault="008B10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76"/>
    <w:rsid w:val="00060207"/>
    <w:rsid w:val="00064C56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A1C4C"/>
    <w:rsid w:val="003B1BCE"/>
    <w:rsid w:val="003C1B81"/>
    <w:rsid w:val="003C6B6C"/>
    <w:rsid w:val="0041439B"/>
    <w:rsid w:val="00444D8F"/>
    <w:rsid w:val="004C0913"/>
    <w:rsid w:val="0052417A"/>
    <w:rsid w:val="0052642B"/>
    <w:rsid w:val="00557792"/>
    <w:rsid w:val="005E7D19"/>
    <w:rsid w:val="0066086F"/>
    <w:rsid w:val="00672A6F"/>
    <w:rsid w:val="006928B4"/>
    <w:rsid w:val="006D571F"/>
    <w:rsid w:val="006F5A3F"/>
    <w:rsid w:val="007042D2"/>
    <w:rsid w:val="00714174"/>
    <w:rsid w:val="007253CC"/>
    <w:rsid w:val="008431CB"/>
    <w:rsid w:val="008B10FD"/>
    <w:rsid w:val="008E2FAF"/>
    <w:rsid w:val="0093449B"/>
    <w:rsid w:val="00967085"/>
    <w:rsid w:val="009916AE"/>
    <w:rsid w:val="00A979E1"/>
    <w:rsid w:val="00B36195"/>
    <w:rsid w:val="00B45E12"/>
    <w:rsid w:val="00B72A95"/>
    <w:rsid w:val="00C9013A"/>
    <w:rsid w:val="00CA3AEB"/>
    <w:rsid w:val="00CB22A0"/>
    <w:rsid w:val="00CB50F2"/>
    <w:rsid w:val="00CF5C61"/>
    <w:rsid w:val="00D6466C"/>
    <w:rsid w:val="00D83214"/>
    <w:rsid w:val="00D90A37"/>
    <w:rsid w:val="00DC2307"/>
    <w:rsid w:val="00E16E76"/>
    <w:rsid w:val="00E438EE"/>
    <w:rsid w:val="00E52810"/>
    <w:rsid w:val="00E70F21"/>
    <w:rsid w:val="00E91705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E3672"/>
  <w15:chartTrackingRefBased/>
  <w15:docId w15:val="{2AEB025D-B05A-4175-8545-E3A48427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b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6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86B4B72E524840966C4FF46BC3FE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16D233-6B3D-4E29-8586-14AA34854CBC}"/>
      </w:docPartPr>
      <w:docPartBody>
        <w:p w:rsidR="00367310" w:rsidRDefault="008C77DA">
          <w:pPr>
            <w:pStyle w:val="1786B4B72E524840966C4FF46BC3FE23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7FE3BE3BF8C941D7807848D9FF196B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99B8D5-550B-4E1D-A806-22A2382B81B7}"/>
      </w:docPartPr>
      <w:docPartBody>
        <w:p w:rsidR="00367310" w:rsidRDefault="008C77DA">
          <w:pPr>
            <w:pStyle w:val="7FE3BE3BF8C941D7807848D9FF196BAB"/>
          </w:pPr>
          <w:r w:rsidRPr="00CB50F2">
            <w:rPr>
              <w:rStyle w:val="a3"/>
              <w:lang w:val="zh-CN" w:bidi="zh-CN"/>
            </w:rPr>
            <w:t>分钟</w:t>
          </w:r>
        </w:p>
      </w:docPartBody>
    </w:docPart>
    <w:docPart>
      <w:docPartPr>
        <w:name w:val="7CF98A60CFB749538EA69A8D4B24C6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39538F-9C4C-4B14-AD91-A4D83ADA587B}"/>
      </w:docPartPr>
      <w:docPartBody>
        <w:p w:rsidR="00367310" w:rsidRDefault="008C77DA">
          <w:pPr>
            <w:pStyle w:val="7CF98A60CFB749538EA69A8D4B24C66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825C8DBFF2B4C00BEAE3DD2245DCB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216D9-919C-4983-90FB-99528D7B0C9C}"/>
      </w:docPartPr>
      <w:docPartBody>
        <w:p w:rsidR="00367310" w:rsidRDefault="008C77DA">
          <w:pPr>
            <w:pStyle w:val="B825C8DBFF2B4C00BEAE3DD2245DCB5A"/>
          </w:pPr>
          <w:r w:rsidRPr="003665F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43D975BAFEC7499C9952D7BBE6786D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4F746E-D970-42A9-B371-480D08569C7E}"/>
      </w:docPartPr>
      <w:docPartBody>
        <w:p w:rsidR="00367310" w:rsidRDefault="008C77DA">
          <w:pPr>
            <w:pStyle w:val="43D975BAFEC7499C9952D7BBE6786DF0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7822D91590F1419A92256EB29B9EDA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B10364-1856-43EE-9A1A-AAF27327C18D}"/>
      </w:docPartPr>
      <w:docPartBody>
        <w:p w:rsidR="00367310" w:rsidRDefault="008C77DA">
          <w:pPr>
            <w:pStyle w:val="7822D91590F1419A92256EB29B9EDAA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CFA0EC40E16742DB9349512368CCA2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B3E61E-F286-48F4-B20C-E95692A8D319}"/>
      </w:docPartPr>
      <w:docPartBody>
        <w:p w:rsidR="00367310" w:rsidRDefault="008C77DA">
          <w:pPr>
            <w:pStyle w:val="CFA0EC40E16742DB9349512368CCA238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FA89414D35AB46198C7D6D20FA8E22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227F60-E9FE-4E6C-8A53-C5E1B6BF3E43}"/>
      </w:docPartPr>
      <w:docPartBody>
        <w:p w:rsidR="00367310" w:rsidRDefault="008C77DA">
          <w:pPr>
            <w:pStyle w:val="FA89414D35AB46198C7D6D20FA8E22AA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1AC601DAF38548B7B0468DBD29CE7D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D4DFE5-4297-4A20-873A-9B30032061B1}"/>
      </w:docPartPr>
      <w:docPartBody>
        <w:p w:rsidR="00254867" w:rsidRDefault="00367310" w:rsidP="00367310">
          <w:pPr>
            <w:pStyle w:val="1AC601DAF38548B7B0468DBD29CE7D6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5E7BD0D670FA4DBFABE38CBFCD7109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AFB49E-048B-4197-B6EE-AAF4D355748F}"/>
      </w:docPartPr>
      <w:docPartBody>
        <w:p w:rsidR="00254867" w:rsidRDefault="00367310" w:rsidP="00367310">
          <w:pPr>
            <w:pStyle w:val="5E7BD0D670FA4DBFABE38CBFCD710994"/>
          </w:pPr>
          <w:r w:rsidRPr="00E52810">
            <w:rPr>
              <w:lang w:val="zh-CN" w:bidi="zh-CN"/>
            </w:rPr>
            <w:t>责任人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DA"/>
    <w:rsid w:val="00254867"/>
    <w:rsid w:val="00367310"/>
    <w:rsid w:val="00697748"/>
    <w:rsid w:val="007364EF"/>
    <w:rsid w:val="008C77DA"/>
    <w:rsid w:val="00AA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F10E49DAAC484884D5E1C4A80F2806">
    <w:name w:val="0BF10E49DAAC484884D5E1C4A80F2806"/>
    <w:pPr>
      <w:widowControl w:val="0"/>
      <w:jc w:val="both"/>
    </w:pPr>
  </w:style>
  <w:style w:type="paragraph" w:customStyle="1" w:styleId="1786B4B72E524840966C4FF46BC3FE23">
    <w:name w:val="1786B4B72E524840966C4FF46BC3FE2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7FE3BE3BF8C941D7807848D9FF196BAB">
    <w:name w:val="7FE3BE3BF8C941D7807848D9FF196BAB"/>
    <w:pPr>
      <w:widowControl w:val="0"/>
      <w:jc w:val="both"/>
    </w:pPr>
  </w:style>
  <w:style w:type="paragraph" w:customStyle="1" w:styleId="7CF98A60CFB749538EA69A8D4B24C66E">
    <w:name w:val="7CF98A60CFB749538EA69A8D4B24C66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F3877CB6B1B64011867DE6AC47B97D31">
    <w:name w:val="F3877CB6B1B64011867DE6AC47B97D31"/>
    <w:pPr>
      <w:widowControl w:val="0"/>
      <w:jc w:val="both"/>
    </w:pPr>
  </w:style>
  <w:style w:type="paragraph" w:customStyle="1" w:styleId="B825C8DBFF2B4C00BEAE3DD2245DCB5A">
    <w:name w:val="B825C8DBFF2B4C00BEAE3DD2245DCB5A"/>
    <w:pPr>
      <w:widowControl w:val="0"/>
      <w:jc w:val="both"/>
    </w:pPr>
  </w:style>
  <w:style w:type="paragraph" w:customStyle="1" w:styleId="43D975BAFEC7499C9952D7BBE6786DF0">
    <w:name w:val="43D975BAFEC7499C9952D7BBE6786DF0"/>
    <w:pPr>
      <w:widowControl w:val="0"/>
      <w:jc w:val="both"/>
    </w:pPr>
  </w:style>
  <w:style w:type="paragraph" w:customStyle="1" w:styleId="7822D91590F1419A92256EB29B9EDAAC">
    <w:name w:val="7822D91590F1419A92256EB29B9EDAAC"/>
    <w:pPr>
      <w:widowControl w:val="0"/>
      <w:jc w:val="both"/>
    </w:pPr>
  </w:style>
  <w:style w:type="paragraph" w:customStyle="1" w:styleId="CFA0EC40E16742DB9349512368CCA238">
    <w:name w:val="CFA0EC40E16742DB9349512368CCA238"/>
    <w:pPr>
      <w:widowControl w:val="0"/>
      <w:jc w:val="both"/>
    </w:pPr>
  </w:style>
  <w:style w:type="paragraph" w:customStyle="1" w:styleId="7BA3E087F233472C988F06B95FF14561">
    <w:name w:val="7BA3E087F233472C988F06B95FF14561"/>
    <w:pPr>
      <w:widowControl w:val="0"/>
      <w:jc w:val="both"/>
    </w:pPr>
  </w:style>
  <w:style w:type="paragraph" w:customStyle="1" w:styleId="FA89414D35AB46198C7D6D20FA8E22AA">
    <w:name w:val="FA89414D35AB46198C7D6D20FA8E22AA"/>
    <w:pPr>
      <w:widowControl w:val="0"/>
      <w:jc w:val="both"/>
    </w:pPr>
  </w:style>
  <w:style w:type="paragraph" w:customStyle="1" w:styleId="BC0353EEBB8C4CCEB13DF9028D0A9792">
    <w:name w:val="BC0353EEBB8C4CCEB13DF9028D0A9792"/>
    <w:pPr>
      <w:widowControl w:val="0"/>
      <w:jc w:val="both"/>
    </w:pPr>
  </w:style>
  <w:style w:type="paragraph" w:customStyle="1" w:styleId="1D08457276BB4BB7B2068A8EAA40487B">
    <w:name w:val="1D08457276BB4BB7B2068A8EAA40487B"/>
    <w:pPr>
      <w:widowControl w:val="0"/>
      <w:jc w:val="both"/>
    </w:pPr>
  </w:style>
  <w:style w:type="paragraph" w:customStyle="1" w:styleId="E110B9F7762943F593011A8C7A726BF5">
    <w:name w:val="E110B9F7762943F593011A8C7A726BF5"/>
    <w:pPr>
      <w:widowControl w:val="0"/>
      <w:jc w:val="both"/>
    </w:pPr>
  </w:style>
  <w:style w:type="paragraph" w:customStyle="1" w:styleId="3A82DDF1DC734836858CDE28E12B11FF">
    <w:name w:val="3A82DDF1DC734836858CDE28E12B11FF"/>
    <w:pPr>
      <w:widowControl w:val="0"/>
      <w:jc w:val="both"/>
    </w:pPr>
  </w:style>
  <w:style w:type="paragraph" w:customStyle="1" w:styleId="E0A3DBCB1A344C368F23A50CA532F56A">
    <w:name w:val="E0A3DBCB1A344C368F23A50CA532F56A"/>
    <w:pPr>
      <w:widowControl w:val="0"/>
      <w:jc w:val="both"/>
    </w:pPr>
  </w:style>
  <w:style w:type="paragraph" w:customStyle="1" w:styleId="97C3744B15BB45C9A0A54A7D011C8B1F">
    <w:name w:val="97C3744B15BB45C9A0A54A7D011C8B1F"/>
    <w:pPr>
      <w:widowControl w:val="0"/>
      <w:jc w:val="both"/>
    </w:pPr>
  </w:style>
  <w:style w:type="paragraph" w:customStyle="1" w:styleId="CEBFFF43CEE742768EAB398E731D4C0C">
    <w:name w:val="CEBFFF43CEE742768EAB398E731D4C0C"/>
    <w:pPr>
      <w:widowControl w:val="0"/>
      <w:jc w:val="both"/>
    </w:pPr>
  </w:style>
  <w:style w:type="paragraph" w:customStyle="1" w:styleId="7D365176214141069F1C2DEFDE0D5814">
    <w:name w:val="7D365176214141069F1C2DEFDE0D5814"/>
    <w:pPr>
      <w:widowControl w:val="0"/>
      <w:jc w:val="both"/>
    </w:pPr>
  </w:style>
  <w:style w:type="paragraph" w:customStyle="1" w:styleId="4F84819198D1470684A63A17A2282D3B">
    <w:name w:val="4F84819198D1470684A63A17A2282D3B"/>
    <w:pPr>
      <w:widowControl w:val="0"/>
      <w:jc w:val="both"/>
    </w:pPr>
  </w:style>
  <w:style w:type="paragraph" w:customStyle="1" w:styleId="E0496D3692D042029D3D2C5B5B19090E">
    <w:name w:val="E0496D3692D042029D3D2C5B5B19090E"/>
    <w:pPr>
      <w:widowControl w:val="0"/>
      <w:jc w:val="both"/>
    </w:pPr>
  </w:style>
  <w:style w:type="paragraph" w:customStyle="1" w:styleId="733BFD0D92254238863BB0704096FFF6">
    <w:name w:val="733BFD0D92254238863BB0704096FFF6"/>
    <w:pPr>
      <w:widowControl w:val="0"/>
      <w:jc w:val="both"/>
    </w:pPr>
  </w:style>
  <w:style w:type="paragraph" w:customStyle="1" w:styleId="3C6E32AB3A314E0EADF23F6A588BEDD8">
    <w:name w:val="3C6E32AB3A314E0EADF23F6A588BEDD8"/>
    <w:pPr>
      <w:widowControl w:val="0"/>
      <w:jc w:val="both"/>
    </w:pPr>
  </w:style>
  <w:style w:type="paragraph" w:customStyle="1" w:styleId="7A95ED4DC1F746C380056C1CD961DC4E">
    <w:name w:val="7A95ED4DC1F746C380056C1CD961DC4E"/>
    <w:pPr>
      <w:widowControl w:val="0"/>
      <w:jc w:val="both"/>
    </w:pPr>
  </w:style>
  <w:style w:type="paragraph" w:customStyle="1" w:styleId="7C0501432CEC4DC3AE438A83174B5AA2">
    <w:name w:val="7C0501432CEC4DC3AE438A83174B5AA2"/>
    <w:pPr>
      <w:widowControl w:val="0"/>
      <w:jc w:val="both"/>
    </w:pPr>
  </w:style>
  <w:style w:type="paragraph" w:customStyle="1" w:styleId="0618B69FC6BA4F909EF7C2D97BEDA13F">
    <w:name w:val="0618B69FC6BA4F909EF7C2D97BEDA13F"/>
    <w:pPr>
      <w:widowControl w:val="0"/>
      <w:jc w:val="both"/>
    </w:pPr>
  </w:style>
  <w:style w:type="paragraph" w:customStyle="1" w:styleId="E2CB6C92ACDB4E38900A2388F0C2094C">
    <w:name w:val="E2CB6C92ACDB4E38900A2388F0C2094C"/>
    <w:pPr>
      <w:widowControl w:val="0"/>
      <w:jc w:val="both"/>
    </w:pPr>
  </w:style>
  <w:style w:type="paragraph" w:customStyle="1" w:styleId="C78FA881120C412BA7EDF31AA11E017F">
    <w:name w:val="C78FA881120C412BA7EDF31AA11E017F"/>
    <w:pPr>
      <w:widowControl w:val="0"/>
      <w:jc w:val="both"/>
    </w:pPr>
  </w:style>
  <w:style w:type="paragraph" w:customStyle="1" w:styleId="88ED2E5BE3AF4A928E41146171DB6C91">
    <w:name w:val="88ED2E5BE3AF4A928E41146171DB6C91"/>
    <w:pPr>
      <w:widowControl w:val="0"/>
      <w:jc w:val="both"/>
    </w:pPr>
  </w:style>
  <w:style w:type="paragraph" w:customStyle="1" w:styleId="8D58ABDCD91840298D4976330F32C81A">
    <w:name w:val="8D58ABDCD91840298D4976330F32C81A"/>
    <w:pPr>
      <w:widowControl w:val="0"/>
      <w:jc w:val="both"/>
    </w:pPr>
  </w:style>
  <w:style w:type="paragraph" w:customStyle="1" w:styleId="01CD239023D946C6A036010382D6ED21">
    <w:name w:val="01CD239023D946C6A036010382D6ED21"/>
    <w:pPr>
      <w:widowControl w:val="0"/>
      <w:jc w:val="both"/>
    </w:pPr>
  </w:style>
  <w:style w:type="paragraph" w:customStyle="1" w:styleId="26CF2A0669B642E2B7AC8B7710B0BA6E">
    <w:name w:val="26CF2A0669B642E2B7AC8B7710B0BA6E"/>
    <w:pPr>
      <w:widowControl w:val="0"/>
      <w:jc w:val="both"/>
    </w:pPr>
  </w:style>
  <w:style w:type="paragraph" w:customStyle="1" w:styleId="D606D78DF69B4FE693BB44A8DB524789">
    <w:name w:val="D606D78DF69B4FE693BB44A8DB524789"/>
    <w:pPr>
      <w:widowControl w:val="0"/>
      <w:jc w:val="both"/>
    </w:pPr>
  </w:style>
  <w:style w:type="paragraph" w:customStyle="1" w:styleId="2AC9F7F6937843F9A8F93633A0A13D4A">
    <w:name w:val="2AC9F7F6937843F9A8F93633A0A13D4A"/>
    <w:pPr>
      <w:widowControl w:val="0"/>
      <w:jc w:val="both"/>
    </w:pPr>
  </w:style>
  <w:style w:type="paragraph" w:customStyle="1" w:styleId="C5683063FF4F4ED996DA706BCC9F1ACA">
    <w:name w:val="C5683063FF4F4ED996DA706BCC9F1ACA"/>
    <w:pPr>
      <w:widowControl w:val="0"/>
      <w:jc w:val="both"/>
    </w:pPr>
  </w:style>
  <w:style w:type="paragraph" w:customStyle="1" w:styleId="FE19421C823D4CD9A81B957824BFA71E">
    <w:name w:val="FE19421C823D4CD9A81B957824BFA71E"/>
    <w:pPr>
      <w:widowControl w:val="0"/>
      <w:jc w:val="both"/>
    </w:pPr>
  </w:style>
  <w:style w:type="paragraph" w:customStyle="1" w:styleId="7E53BD9754254F0BA4400483340BFCEB">
    <w:name w:val="7E53BD9754254F0BA4400483340BFCEB"/>
    <w:pPr>
      <w:widowControl w:val="0"/>
      <w:jc w:val="both"/>
    </w:pPr>
  </w:style>
  <w:style w:type="paragraph" w:customStyle="1" w:styleId="8082FD3ABDDA42E09559B84A23558D30">
    <w:name w:val="8082FD3ABDDA42E09559B84A23558D30"/>
    <w:pPr>
      <w:widowControl w:val="0"/>
      <w:jc w:val="both"/>
    </w:pPr>
  </w:style>
  <w:style w:type="paragraph" w:customStyle="1" w:styleId="DF2BB1B5E29F47C7B4EFB5C6DE27D605">
    <w:name w:val="DF2BB1B5E29F47C7B4EFB5C6DE27D605"/>
    <w:pPr>
      <w:widowControl w:val="0"/>
      <w:jc w:val="both"/>
    </w:pPr>
  </w:style>
  <w:style w:type="paragraph" w:customStyle="1" w:styleId="DE8477D7DD794C0D860647D58711A0B6">
    <w:name w:val="DE8477D7DD794C0D860647D58711A0B6"/>
    <w:pPr>
      <w:widowControl w:val="0"/>
      <w:jc w:val="both"/>
    </w:pPr>
  </w:style>
  <w:style w:type="paragraph" w:customStyle="1" w:styleId="8BB85DB439EA4A70808BEBF97C09B207">
    <w:name w:val="8BB85DB439EA4A70808BEBF97C09B207"/>
    <w:pPr>
      <w:widowControl w:val="0"/>
      <w:jc w:val="both"/>
    </w:pPr>
  </w:style>
  <w:style w:type="paragraph" w:customStyle="1" w:styleId="5FC4D10346884497BDC49EB8A2DC41BD">
    <w:name w:val="5FC4D10346884497BDC49EB8A2DC41BD"/>
    <w:pPr>
      <w:widowControl w:val="0"/>
      <w:jc w:val="both"/>
    </w:pPr>
  </w:style>
  <w:style w:type="paragraph" w:customStyle="1" w:styleId="4BBA63E644E345FC82142932A3FC70AE">
    <w:name w:val="4BBA63E644E345FC82142932A3FC70AE"/>
    <w:pPr>
      <w:widowControl w:val="0"/>
      <w:jc w:val="both"/>
    </w:pPr>
  </w:style>
  <w:style w:type="paragraph" w:customStyle="1" w:styleId="BDB6DCDF8E5E4BDCB1DDE1D39241ACED">
    <w:name w:val="BDB6DCDF8E5E4BDCB1DDE1D39241ACED"/>
    <w:pPr>
      <w:widowControl w:val="0"/>
      <w:jc w:val="both"/>
    </w:pPr>
  </w:style>
  <w:style w:type="paragraph" w:customStyle="1" w:styleId="4EF04A02BE5647538E7DDD98B5E32A06">
    <w:name w:val="4EF04A02BE5647538E7DDD98B5E32A06"/>
    <w:pPr>
      <w:widowControl w:val="0"/>
      <w:jc w:val="both"/>
    </w:pPr>
  </w:style>
  <w:style w:type="paragraph" w:customStyle="1" w:styleId="32E2CA012753421A889F6CBC2DD38B46">
    <w:name w:val="32E2CA012753421A889F6CBC2DD38B46"/>
    <w:pPr>
      <w:widowControl w:val="0"/>
      <w:jc w:val="both"/>
    </w:pPr>
  </w:style>
  <w:style w:type="paragraph" w:customStyle="1" w:styleId="D4A0450394954F8B89B128A84E8E322A">
    <w:name w:val="D4A0450394954F8B89B128A84E8E322A"/>
    <w:pPr>
      <w:widowControl w:val="0"/>
      <w:jc w:val="both"/>
    </w:pPr>
  </w:style>
  <w:style w:type="paragraph" w:customStyle="1" w:styleId="67853306BB954D3C8E85E17EFB07E2CC">
    <w:name w:val="67853306BB954D3C8E85E17EFB07E2CC"/>
    <w:pPr>
      <w:widowControl w:val="0"/>
      <w:jc w:val="both"/>
    </w:pPr>
  </w:style>
  <w:style w:type="paragraph" w:customStyle="1" w:styleId="0A37CD7B22484BEAB4850C561426D5CE">
    <w:name w:val="0A37CD7B22484BEAB4850C561426D5CE"/>
    <w:pPr>
      <w:widowControl w:val="0"/>
      <w:jc w:val="both"/>
    </w:pPr>
  </w:style>
  <w:style w:type="paragraph" w:customStyle="1" w:styleId="5C173BA1AC8343D1810D6081E949232B">
    <w:name w:val="5C173BA1AC8343D1810D6081E949232B"/>
    <w:pPr>
      <w:widowControl w:val="0"/>
      <w:jc w:val="both"/>
    </w:pPr>
  </w:style>
  <w:style w:type="paragraph" w:customStyle="1" w:styleId="2EB9503DE8E9458C813CD8EC32AF4415">
    <w:name w:val="2EB9503DE8E9458C813CD8EC32AF4415"/>
    <w:pPr>
      <w:widowControl w:val="0"/>
      <w:jc w:val="both"/>
    </w:pPr>
  </w:style>
  <w:style w:type="paragraph" w:customStyle="1" w:styleId="7C1659588AA94248A544D158CF2A3459">
    <w:name w:val="7C1659588AA94248A544D158CF2A3459"/>
    <w:pPr>
      <w:widowControl w:val="0"/>
      <w:jc w:val="both"/>
    </w:pPr>
  </w:style>
  <w:style w:type="paragraph" w:customStyle="1" w:styleId="99271B62BFBC4744A635D6E3FCF40FE1">
    <w:name w:val="99271B62BFBC4744A635D6E3FCF40FE1"/>
    <w:pPr>
      <w:widowControl w:val="0"/>
      <w:jc w:val="both"/>
    </w:pPr>
  </w:style>
  <w:style w:type="paragraph" w:customStyle="1" w:styleId="40044A4048F641A19E44B18B2359B06E">
    <w:name w:val="40044A4048F641A19E44B18B2359B06E"/>
    <w:pPr>
      <w:widowControl w:val="0"/>
      <w:jc w:val="both"/>
    </w:pPr>
  </w:style>
  <w:style w:type="paragraph" w:customStyle="1" w:styleId="8D74EEE399EA4086B960509881CF0122">
    <w:name w:val="8D74EEE399EA4086B960509881CF0122"/>
    <w:pPr>
      <w:widowControl w:val="0"/>
      <w:jc w:val="both"/>
    </w:pPr>
  </w:style>
  <w:style w:type="paragraph" w:customStyle="1" w:styleId="D3513BB45A884026B56AC13CCB8FD85C">
    <w:name w:val="D3513BB45A884026B56AC13CCB8FD85C"/>
    <w:pPr>
      <w:widowControl w:val="0"/>
      <w:jc w:val="both"/>
    </w:pPr>
  </w:style>
  <w:style w:type="paragraph" w:customStyle="1" w:styleId="F948274014054616B777A63CD36AF7FA">
    <w:name w:val="F948274014054616B777A63CD36AF7FA"/>
    <w:pPr>
      <w:widowControl w:val="0"/>
      <w:jc w:val="both"/>
    </w:pPr>
  </w:style>
  <w:style w:type="paragraph" w:customStyle="1" w:styleId="14C477784EA74749B825416804E1EB52">
    <w:name w:val="14C477784EA74749B825416804E1EB52"/>
    <w:pPr>
      <w:widowControl w:val="0"/>
      <w:jc w:val="both"/>
    </w:pPr>
  </w:style>
  <w:style w:type="paragraph" w:customStyle="1" w:styleId="D3196678352940298E48A098E5B7DB3A">
    <w:name w:val="D3196678352940298E48A098E5B7DB3A"/>
    <w:pPr>
      <w:widowControl w:val="0"/>
      <w:jc w:val="both"/>
    </w:pPr>
  </w:style>
  <w:style w:type="paragraph" w:customStyle="1" w:styleId="9D32DDE0AF784BECAA75150A36CFA655">
    <w:name w:val="9D32DDE0AF784BECAA75150A36CFA655"/>
    <w:pPr>
      <w:widowControl w:val="0"/>
      <w:jc w:val="both"/>
    </w:pPr>
  </w:style>
  <w:style w:type="paragraph" w:customStyle="1" w:styleId="40A96076664D4697A0CB45DE653FD4AE">
    <w:name w:val="40A96076664D4697A0CB45DE653FD4AE"/>
    <w:pPr>
      <w:widowControl w:val="0"/>
      <w:jc w:val="both"/>
    </w:pPr>
  </w:style>
  <w:style w:type="paragraph" w:customStyle="1" w:styleId="332E51808AEC4B19B7F49882D239E99C">
    <w:name w:val="332E51808AEC4B19B7F49882D239E99C"/>
    <w:pPr>
      <w:widowControl w:val="0"/>
      <w:jc w:val="both"/>
    </w:pPr>
  </w:style>
  <w:style w:type="paragraph" w:customStyle="1" w:styleId="9297641295204B638A8442360DC53D4C">
    <w:name w:val="9297641295204B638A8442360DC53D4C"/>
    <w:pPr>
      <w:widowControl w:val="0"/>
      <w:jc w:val="both"/>
    </w:pPr>
  </w:style>
  <w:style w:type="paragraph" w:customStyle="1" w:styleId="46078C9FEBB04BC4BB33A7FD0EEC14BD">
    <w:name w:val="46078C9FEBB04BC4BB33A7FD0EEC14BD"/>
    <w:pPr>
      <w:widowControl w:val="0"/>
      <w:jc w:val="both"/>
    </w:pPr>
  </w:style>
  <w:style w:type="paragraph" w:customStyle="1" w:styleId="8F717CF020DB4C31BF01618EE366D126">
    <w:name w:val="8F717CF020DB4C31BF01618EE366D126"/>
    <w:pPr>
      <w:widowControl w:val="0"/>
      <w:jc w:val="both"/>
    </w:pPr>
  </w:style>
  <w:style w:type="paragraph" w:customStyle="1" w:styleId="0507AA4BFB2D4184A21A62B58166A210">
    <w:name w:val="0507AA4BFB2D4184A21A62B58166A210"/>
    <w:pPr>
      <w:widowControl w:val="0"/>
      <w:jc w:val="both"/>
    </w:pPr>
  </w:style>
  <w:style w:type="paragraph" w:customStyle="1" w:styleId="6FA2ECD33E8F477F861FE04218EABD0D">
    <w:name w:val="6FA2ECD33E8F477F861FE04218EABD0D"/>
    <w:pPr>
      <w:widowControl w:val="0"/>
      <w:jc w:val="both"/>
    </w:pPr>
  </w:style>
  <w:style w:type="paragraph" w:customStyle="1" w:styleId="8F764E9166B24E22B8142C219C526570">
    <w:name w:val="8F764E9166B24E22B8142C219C526570"/>
    <w:pPr>
      <w:widowControl w:val="0"/>
      <w:jc w:val="both"/>
    </w:pPr>
  </w:style>
  <w:style w:type="paragraph" w:customStyle="1" w:styleId="C9F34154D0474F16A56077F7B65767A8">
    <w:name w:val="C9F34154D0474F16A56077F7B65767A8"/>
    <w:pPr>
      <w:widowControl w:val="0"/>
      <w:jc w:val="both"/>
    </w:pPr>
  </w:style>
  <w:style w:type="paragraph" w:customStyle="1" w:styleId="04C49081585E493793C6186B51E34C93">
    <w:name w:val="04C49081585E493793C6186B51E34C93"/>
    <w:pPr>
      <w:widowControl w:val="0"/>
      <w:jc w:val="both"/>
    </w:pPr>
  </w:style>
  <w:style w:type="paragraph" w:customStyle="1" w:styleId="AE71C4AC6C784FADA0EF0C13DC2569F5">
    <w:name w:val="AE71C4AC6C784FADA0EF0C13DC2569F5"/>
    <w:pPr>
      <w:widowControl w:val="0"/>
      <w:jc w:val="both"/>
    </w:pPr>
  </w:style>
  <w:style w:type="paragraph" w:customStyle="1" w:styleId="76D3AFDB619C410A874B6B373315A04D">
    <w:name w:val="76D3AFDB619C410A874B6B373315A04D"/>
    <w:pPr>
      <w:widowControl w:val="0"/>
      <w:jc w:val="both"/>
    </w:pPr>
  </w:style>
  <w:style w:type="paragraph" w:customStyle="1" w:styleId="6A897BBEA59345929D4AFECE191F3CC6">
    <w:name w:val="6A897BBEA59345929D4AFECE191F3CC6"/>
    <w:pPr>
      <w:widowControl w:val="0"/>
      <w:jc w:val="both"/>
    </w:pPr>
  </w:style>
  <w:style w:type="paragraph" w:customStyle="1" w:styleId="37A2539D382E45D5A3259930F8A6A8D9">
    <w:name w:val="37A2539D382E45D5A3259930F8A6A8D9"/>
    <w:pPr>
      <w:widowControl w:val="0"/>
      <w:jc w:val="both"/>
    </w:pPr>
  </w:style>
  <w:style w:type="paragraph" w:customStyle="1" w:styleId="68D84C33AA264489AD5CE4602B815AEE">
    <w:name w:val="68D84C33AA264489AD5CE4602B815AEE"/>
    <w:pPr>
      <w:widowControl w:val="0"/>
      <w:jc w:val="both"/>
    </w:pPr>
  </w:style>
  <w:style w:type="paragraph" w:customStyle="1" w:styleId="C90822CA7F2840409633BE0114ED9099">
    <w:name w:val="C90822CA7F2840409633BE0114ED9099"/>
    <w:pPr>
      <w:widowControl w:val="0"/>
      <w:jc w:val="both"/>
    </w:pPr>
  </w:style>
  <w:style w:type="paragraph" w:customStyle="1" w:styleId="0A2A12B22D9745368B55FBB32EA44D28">
    <w:name w:val="0A2A12B22D9745368B55FBB32EA44D28"/>
    <w:pPr>
      <w:widowControl w:val="0"/>
      <w:jc w:val="both"/>
    </w:pPr>
  </w:style>
  <w:style w:type="paragraph" w:customStyle="1" w:styleId="A238B9EA904C4D72850F278FF30C7155">
    <w:name w:val="A238B9EA904C4D72850F278FF30C7155"/>
    <w:pPr>
      <w:widowControl w:val="0"/>
      <w:jc w:val="both"/>
    </w:pPr>
  </w:style>
  <w:style w:type="paragraph" w:customStyle="1" w:styleId="289C440D35A54239B4099505A4916814">
    <w:name w:val="289C440D35A54239B4099505A4916814"/>
    <w:pPr>
      <w:widowControl w:val="0"/>
      <w:jc w:val="both"/>
    </w:pPr>
  </w:style>
  <w:style w:type="paragraph" w:customStyle="1" w:styleId="CECB7DA5845E43D8A915EB9AB8752DAE">
    <w:name w:val="CECB7DA5845E43D8A915EB9AB8752DAE"/>
    <w:pPr>
      <w:widowControl w:val="0"/>
      <w:jc w:val="both"/>
    </w:pPr>
  </w:style>
  <w:style w:type="paragraph" w:customStyle="1" w:styleId="278BD21A32A74C4EB744ED90ECD33930">
    <w:name w:val="278BD21A32A74C4EB744ED90ECD33930"/>
    <w:pPr>
      <w:widowControl w:val="0"/>
      <w:jc w:val="both"/>
    </w:pPr>
  </w:style>
  <w:style w:type="paragraph" w:customStyle="1" w:styleId="44F302BF6873486D84374B9753C67978">
    <w:name w:val="44F302BF6873486D84374B9753C67978"/>
    <w:pPr>
      <w:widowControl w:val="0"/>
      <w:jc w:val="both"/>
    </w:pPr>
  </w:style>
  <w:style w:type="paragraph" w:customStyle="1" w:styleId="E8850E59323343B293AA9A52494FBCF7">
    <w:name w:val="E8850E59323343B293AA9A52494FBCF7"/>
    <w:pPr>
      <w:widowControl w:val="0"/>
      <w:jc w:val="both"/>
    </w:pPr>
  </w:style>
  <w:style w:type="paragraph" w:customStyle="1" w:styleId="EDC1F1C445E0439CB7C9899624B4A8DC">
    <w:name w:val="EDC1F1C445E0439CB7C9899624B4A8DC"/>
    <w:pPr>
      <w:widowControl w:val="0"/>
      <w:jc w:val="both"/>
    </w:pPr>
  </w:style>
  <w:style w:type="paragraph" w:customStyle="1" w:styleId="43553DE1EB26425DAE2B004A4CB864AD">
    <w:name w:val="43553DE1EB26425DAE2B004A4CB864AD"/>
    <w:pPr>
      <w:widowControl w:val="0"/>
      <w:jc w:val="both"/>
    </w:pPr>
  </w:style>
  <w:style w:type="paragraph" w:customStyle="1" w:styleId="68ABE2322C454830AAEE17EA7CBA0243">
    <w:name w:val="68ABE2322C454830AAEE17EA7CBA0243"/>
    <w:pPr>
      <w:widowControl w:val="0"/>
      <w:jc w:val="both"/>
    </w:pPr>
  </w:style>
  <w:style w:type="paragraph" w:customStyle="1" w:styleId="DDD3A45949F640FFBA5B17E4969D5264">
    <w:name w:val="DDD3A45949F640FFBA5B17E4969D5264"/>
    <w:pPr>
      <w:widowControl w:val="0"/>
      <w:jc w:val="both"/>
    </w:pPr>
  </w:style>
  <w:style w:type="paragraph" w:customStyle="1" w:styleId="0605E36E163C462687D3796D42E4D4FA">
    <w:name w:val="0605E36E163C462687D3796D42E4D4FA"/>
    <w:pPr>
      <w:widowControl w:val="0"/>
      <w:jc w:val="both"/>
    </w:pPr>
  </w:style>
  <w:style w:type="paragraph" w:customStyle="1" w:styleId="5087D30675BD45B4AFFE561C99A20FDB">
    <w:name w:val="5087D30675BD45B4AFFE561C99A20FDB"/>
    <w:pPr>
      <w:widowControl w:val="0"/>
      <w:jc w:val="both"/>
    </w:pPr>
  </w:style>
  <w:style w:type="paragraph" w:customStyle="1" w:styleId="C5B238129C814E0B8EC4EFA1989A4373">
    <w:name w:val="C5B238129C814E0B8EC4EFA1989A4373"/>
    <w:pPr>
      <w:widowControl w:val="0"/>
      <w:jc w:val="both"/>
    </w:pPr>
  </w:style>
  <w:style w:type="paragraph" w:customStyle="1" w:styleId="D9BD63E1301541BFB9FF0A115F5F574D">
    <w:name w:val="D9BD63E1301541BFB9FF0A115F5F574D"/>
    <w:pPr>
      <w:widowControl w:val="0"/>
      <w:jc w:val="both"/>
    </w:pPr>
  </w:style>
  <w:style w:type="paragraph" w:customStyle="1" w:styleId="E1D9BBAB9D3547658740D19BBFD01A92">
    <w:name w:val="E1D9BBAB9D3547658740D19BBFD01A92"/>
    <w:pPr>
      <w:widowControl w:val="0"/>
      <w:jc w:val="both"/>
    </w:pPr>
  </w:style>
  <w:style w:type="paragraph" w:customStyle="1" w:styleId="5D149DC467534CBEA652DE98A3669BA5">
    <w:name w:val="5D149DC467534CBEA652DE98A3669BA5"/>
    <w:pPr>
      <w:widowControl w:val="0"/>
      <w:jc w:val="both"/>
    </w:pPr>
  </w:style>
  <w:style w:type="paragraph" w:customStyle="1" w:styleId="1FF07255D39B420EABEEE579BC68140F">
    <w:name w:val="1FF07255D39B420EABEEE579BC68140F"/>
    <w:pPr>
      <w:widowControl w:val="0"/>
      <w:jc w:val="both"/>
    </w:pPr>
  </w:style>
  <w:style w:type="paragraph" w:customStyle="1" w:styleId="D8F3D1EF4AC842E58B46734DE1B51A29">
    <w:name w:val="D8F3D1EF4AC842E58B46734DE1B51A29"/>
    <w:pPr>
      <w:widowControl w:val="0"/>
      <w:jc w:val="both"/>
    </w:pPr>
  </w:style>
  <w:style w:type="paragraph" w:customStyle="1" w:styleId="1ACEF3303F9E4A3298682ED2EA21A740">
    <w:name w:val="1ACEF3303F9E4A3298682ED2EA21A740"/>
    <w:pPr>
      <w:widowControl w:val="0"/>
      <w:jc w:val="both"/>
    </w:pPr>
  </w:style>
  <w:style w:type="paragraph" w:customStyle="1" w:styleId="865F998621AC4127BB0DA6BBE8BB67CD">
    <w:name w:val="865F998621AC4127BB0DA6BBE8BB67CD"/>
    <w:pPr>
      <w:widowControl w:val="0"/>
      <w:jc w:val="both"/>
    </w:pPr>
  </w:style>
  <w:style w:type="paragraph" w:customStyle="1" w:styleId="66F46E9CA17F4404B97382D6B4B40EC1">
    <w:name w:val="66F46E9CA17F4404B97382D6B4B40EC1"/>
    <w:pPr>
      <w:widowControl w:val="0"/>
      <w:jc w:val="both"/>
    </w:pPr>
  </w:style>
  <w:style w:type="paragraph" w:customStyle="1" w:styleId="CE883FF15DB0438E8834D9520152A6C2">
    <w:name w:val="CE883FF15DB0438E8834D9520152A6C2"/>
    <w:pPr>
      <w:widowControl w:val="0"/>
      <w:jc w:val="both"/>
    </w:pPr>
  </w:style>
  <w:style w:type="paragraph" w:customStyle="1" w:styleId="1AC601DAF38548B7B0468DBD29CE7D6F">
    <w:name w:val="1AC601DAF38548B7B0468DBD29CE7D6F"/>
    <w:rsid w:val="00367310"/>
    <w:pPr>
      <w:widowControl w:val="0"/>
      <w:jc w:val="both"/>
    </w:pPr>
  </w:style>
  <w:style w:type="paragraph" w:customStyle="1" w:styleId="5E7BD0D670FA4DBFABE38CBFCD710994">
    <w:name w:val="5E7BD0D670FA4DBFABE38CBFCD710994"/>
    <w:rsid w:val="00367310"/>
    <w:pPr>
      <w:widowControl w:val="0"/>
      <w:jc w:val="both"/>
    </w:pPr>
  </w:style>
  <w:style w:type="paragraph" w:customStyle="1" w:styleId="FCEFCC88C5494768A3FE4ACD2BEFBDA0">
    <w:name w:val="FCEFCC88C5494768A3FE4ACD2BEFBDA0"/>
    <w:rsid w:val="00367310"/>
    <w:pPr>
      <w:widowControl w:val="0"/>
      <w:jc w:val="both"/>
    </w:pPr>
  </w:style>
  <w:style w:type="paragraph" w:customStyle="1" w:styleId="7AACFF6266C7413FA383006C3B027AD4">
    <w:name w:val="7AACFF6266C7413FA383006C3B027AD4"/>
    <w:rsid w:val="00367310"/>
    <w:pPr>
      <w:widowControl w:val="0"/>
      <w:jc w:val="both"/>
    </w:pPr>
  </w:style>
  <w:style w:type="paragraph" w:customStyle="1" w:styleId="B54966B76DF84DAFBD9B92FFD7416C54">
    <w:name w:val="B54966B76DF84DAFBD9B92FFD7416C54"/>
    <w:rsid w:val="00367310"/>
    <w:pPr>
      <w:widowControl w:val="0"/>
      <w:jc w:val="both"/>
    </w:pPr>
  </w:style>
  <w:style w:type="paragraph" w:customStyle="1" w:styleId="CD46A6AAC75E4756984F43FE3C98AE16">
    <w:name w:val="CD46A6AAC75E4756984F43FE3C98AE16"/>
    <w:rsid w:val="003673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</Template>
  <TotalTime>20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Jonesnow</cp:lastModifiedBy>
  <cp:revision>16</cp:revision>
  <cp:lastPrinted>2017-07-31T08:20:00Z</cp:lastPrinted>
  <dcterms:created xsi:type="dcterms:W3CDTF">2018-05-21T13:55:00Z</dcterms:created>
  <dcterms:modified xsi:type="dcterms:W3CDTF">2018-05-26T12:04:00Z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