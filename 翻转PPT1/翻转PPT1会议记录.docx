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060207" w:rsidP="00A979E1">
      <w:pPr>
        <w:pStyle w:val="afffff6"/>
      </w:pPr>
      <w:r>
        <w:rPr>
          <w:rFonts w:hint="eastAsia"/>
          <w:lang w:eastAsia="zh-CN"/>
        </w:rPr>
        <w:t>翻转课堂，实现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1786B4B72E524840966C4FF46BC3FE23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>
        <w:t>90</w:t>
      </w:r>
      <w:r w:rsidR="00CA3AEB">
        <w:t xml:space="preserve"> </w:t>
      </w:r>
      <w:sdt>
        <w:sdtPr>
          <w:rPr>
            <w:rStyle w:val="a6"/>
          </w:rPr>
          <w:alias w:val="分钟:"/>
          <w:tag w:val="分钟:"/>
          <w:id w:val="324875599"/>
          <w:placeholder>
            <w:docPart w:val="7FE3BE3BF8C941D7807848D9FF196BAB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zh-CN" w:eastAsia="zh-CN" w:bidi="zh-CN"/>
            </w:rPr>
            <w:t>分钟</w:t>
          </w:r>
        </w:sdtContent>
      </w:sdt>
    </w:p>
    <w:p w:rsidR="00A979E1" w:rsidRDefault="007042D2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7CF98A60CFB749538EA69A8D4B24C66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060207">
        <w:rPr>
          <w:rStyle w:val="affffd"/>
        </w:rPr>
        <w:t>2018.5.19</w:t>
      </w:r>
      <w:r w:rsidR="00A979E1" w:rsidRPr="003665F5">
        <w:rPr>
          <w:rStyle w:val="affffd"/>
          <w:lang w:val="zh-CN" w:eastAsia="zh-CN" w:bidi="zh-CN"/>
        </w:rPr>
        <w:t xml:space="preserve"> | </w:t>
      </w:r>
      <w:sdt>
        <w:sdtPr>
          <w:rPr>
            <w:rStyle w:val="affffd"/>
          </w:rPr>
          <w:alias w:val="输入时间:"/>
          <w:tag w:val="输入时间:"/>
          <w:id w:val="1573844241"/>
          <w:placeholder>
            <w:docPart w:val="B825C8DBFF2B4C00BEAE3DD2245DCB5A"/>
          </w:placeholder>
          <w:temporary/>
          <w:showingPlcHdr/>
          <w15:appearance w15:val="hidden"/>
        </w:sdtPr>
        <w:sdtEndPr>
          <w:rPr>
            <w:rStyle w:val="affffd"/>
          </w:rPr>
        </w:sdtEndPr>
        <w:sdtContent>
          <w:r w:rsidR="00A979E1" w:rsidRPr="003665F5">
            <w:rPr>
              <w:rStyle w:val="affffd"/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060207">
        <w:rPr>
          <w:rFonts w:hint="eastAsia"/>
          <w:lang w:val="zh-CN" w:eastAsia="zh-CN" w:bidi="zh-CN"/>
        </w:rPr>
        <w:t>晚上</w:t>
      </w:r>
      <w:r w:rsidR="00060207">
        <w:rPr>
          <w:rFonts w:hint="eastAsia"/>
          <w:lang w:val="zh-CN" w:eastAsia="zh-CN" w:bidi="zh-CN"/>
        </w:rPr>
        <w:t>7</w:t>
      </w:r>
      <w:r w:rsidR="00060207">
        <w:rPr>
          <w:rFonts w:hint="eastAsia"/>
          <w:lang w:val="zh-CN" w:eastAsia="zh-CN" w:bidi="zh-CN"/>
        </w:rPr>
        <w:t>点</w:t>
      </w:r>
      <w:r w:rsidR="00060207">
        <w:rPr>
          <w:rFonts w:hint="eastAsia"/>
          <w:lang w:val="zh-CN" w:eastAsia="zh-CN" w:bidi="zh-CN"/>
        </w:rPr>
        <w:t>-8</w:t>
      </w:r>
      <w:r w:rsidR="00060207">
        <w:rPr>
          <w:rFonts w:hint="eastAsia"/>
          <w:lang w:val="zh-CN" w:eastAsia="zh-CN" w:bidi="zh-CN"/>
        </w:rPr>
        <w:t>点半</w:t>
      </w:r>
      <w:r w:rsidR="00A979E1">
        <w:rPr>
          <w:lang w:val="zh-CN" w:eastAsia="zh-CN" w:bidi="zh-CN"/>
        </w:rPr>
        <w:t xml:space="preserve">| </w:t>
      </w:r>
      <w:sdt>
        <w:sdtPr>
          <w:alias w:val="会议地点:"/>
          <w:tag w:val="会议地点:"/>
          <w:id w:val="1910582416"/>
          <w:placeholder>
            <w:docPart w:val="43D975BAFEC7499C9952D7BBE6786DF0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7822D91590F1419A92256EB29B9EDAA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060207">
            <w:rPr>
              <w:rStyle w:val="affffd"/>
              <w:rFonts w:hint="eastAsia"/>
              <w:lang w:eastAsia="zh-CN"/>
            </w:rPr>
            <w:t>理四</w:t>
          </w:r>
          <w:r w:rsidR="00060207">
            <w:rPr>
              <w:rStyle w:val="affffd"/>
              <w:rFonts w:hint="eastAsia"/>
              <w:lang w:eastAsia="zh-CN"/>
            </w:rPr>
            <w:t>-</w:t>
          </w:r>
          <w:r w:rsidR="00060207">
            <w:rPr>
              <w:rStyle w:val="affffd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060207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7042D2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CFA0EC40E16742DB9349512368CCA2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060207" w:rsidP="00D578F4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060207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7042D2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FA89414D35AB46198C7D6D20FA8E22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060207" w:rsidP="00D578F4">
                  <w:pPr>
                    <w:spacing w:after="0"/>
                  </w:pPr>
                  <w:r>
                    <w:rPr>
                      <w:rFonts w:hint="eastAsia"/>
                    </w:rPr>
                    <w:t>软件工程基础会议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060207" w:rsidP="00D578F4">
            <w:pPr>
              <w:spacing w:after="0"/>
            </w:pPr>
            <w:r>
              <w:rPr>
                <w:rFonts w:hint="eastAsia"/>
              </w:rPr>
              <w:t>赵豪杰，罗培铖，张嘉诚</w:t>
            </w:r>
          </w:p>
          <w:p w:rsidR="00A979E1" w:rsidRDefault="00A979E1" w:rsidP="00060207">
            <w:pPr>
              <w:spacing w:after="0"/>
            </w:pPr>
          </w:p>
        </w:tc>
      </w:tr>
    </w:tbl>
    <w:p w:rsidR="00A979E1" w:rsidRDefault="00060207" w:rsidP="00060207">
      <w:pPr>
        <w:pStyle w:val="1"/>
      </w:pPr>
      <w:r>
        <w:rPr>
          <w:rFonts w:hint="eastAsia"/>
          <w:lang w:eastAsia="zh-CN"/>
        </w:rPr>
        <w:t>第一次翻转课堂——实现（软件测试基础），项目着手实现</w:t>
      </w:r>
    </w:p>
    <w:tbl>
      <w:tblPr>
        <w:tblStyle w:val="a5"/>
        <w:tblW w:w="3958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3"/>
        <w:gridCol w:w="2182"/>
      </w:tblGrid>
      <w:tr w:rsidR="00060207" w:rsidRPr="00E52810" w:rsidTr="0006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060207" w:rsidRPr="00E52810" w:rsidRDefault="007042D2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1AC601DAF38548B7B0468DBD29CE7D6F"/>
                </w:placeholder>
                <w:temporary/>
                <w:showingPlcHdr/>
                <w15:appearance w15:val="hidden"/>
              </w:sdtPr>
              <w:sdtEndPr/>
              <w:sdtContent>
                <w:r w:rsidR="00060207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5E7BD0D670FA4DBFABE38CBFCD7109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060207" w:rsidRPr="00E52810" w:rsidRDefault="00060207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</w:tr>
      <w:tr w:rsidR="00060207" w:rsidRPr="00E52810" w:rsidTr="00060207">
        <w:tc>
          <w:tcPr>
            <w:tcW w:w="6102" w:type="dxa"/>
          </w:tcPr>
          <w:p w:rsidR="00060207" w:rsidRPr="00E52810" w:rsidRDefault="004C0913" w:rsidP="004C0913">
            <w:pPr>
              <w:ind w:left="0"/>
            </w:pPr>
            <w:r>
              <w:rPr>
                <w:rFonts w:hint="eastAsia"/>
              </w:rPr>
              <w:t>讨论软件测试基础的重点以及工作分配</w:t>
            </w:r>
          </w:p>
        </w:tc>
        <w:tc>
          <w:tcPr>
            <w:tcW w:w="2182" w:type="dxa"/>
          </w:tcPr>
          <w:p w:rsidR="00060207" w:rsidRPr="00E52810" w:rsidRDefault="00060207" w:rsidP="004C0913">
            <w:pPr>
              <w:ind w:left="0"/>
            </w:pPr>
          </w:p>
        </w:tc>
      </w:tr>
      <w:tr w:rsidR="00060207" w:rsidRPr="00E52810" w:rsidTr="00060207">
        <w:tc>
          <w:tcPr>
            <w:tcW w:w="6102" w:type="dxa"/>
          </w:tcPr>
          <w:p w:rsidR="00060207" w:rsidRDefault="004C0913" w:rsidP="004C0913">
            <w:pPr>
              <w:ind w:left="0"/>
            </w:pPr>
            <w:r>
              <w:rPr>
                <w:rFonts w:hint="eastAsia"/>
              </w:rPr>
              <w:t>软件测试的目标，软件测试准侧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测试方法，测试步骤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测试阶段的信息流</w:t>
            </w:r>
          </w:p>
          <w:p w:rsidR="00B72A95" w:rsidRDefault="00B72A95" w:rsidP="004C0913">
            <w:pPr>
              <w:ind w:left="0"/>
            </w:pPr>
            <w:r>
              <w:rPr>
                <w:rFonts w:hint="eastAsia"/>
              </w:rPr>
              <w:t>讨论</w:t>
            </w:r>
            <w:r w:rsidR="003A1C4C">
              <w:rPr>
                <w:rFonts w:hint="eastAsia"/>
              </w:rPr>
              <w:t>并确定</w:t>
            </w:r>
            <w:bookmarkStart w:id="0" w:name="_GoBack"/>
            <w:bookmarkEnd w:id="0"/>
            <w:r>
              <w:rPr>
                <w:rFonts w:hint="eastAsia"/>
              </w:rPr>
              <w:t>不同模块之间应该分别暴露哪些接口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前端实现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服务器实现</w:t>
            </w:r>
          </w:p>
          <w:p w:rsidR="004C0913" w:rsidRPr="00E52810" w:rsidRDefault="004C0913" w:rsidP="004C0913">
            <w:pPr>
              <w:ind w:left="0"/>
            </w:pPr>
            <w:r>
              <w:rPr>
                <w:rFonts w:hint="eastAsia"/>
              </w:rPr>
              <w:t>数据库实现</w:t>
            </w:r>
          </w:p>
        </w:tc>
        <w:tc>
          <w:tcPr>
            <w:tcW w:w="2182" w:type="dxa"/>
          </w:tcPr>
          <w:p w:rsidR="00060207" w:rsidRDefault="004C0913" w:rsidP="004C0913">
            <w:pPr>
              <w:ind w:left="0"/>
            </w:pPr>
            <w:r>
              <w:rPr>
                <w:rFonts w:hint="eastAsia"/>
              </w:rPr>
              <w:t>张嘉诚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赵豪杰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罗培铖</w:t>
            </w:r>
          </w:p>
          <w:p w:rsidR="00B72A95" w:rsidRDefault="00B72A95" w:rsidP="004C0913">
            <w:pPr>
              <w:ind w:left="0"/>
            </w:pP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赵豪杰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罗培铖</w:t>
            </w:r>
          </w:p>
          <w:p w:rsidR="004C0913" w:rsidRPr="00E52810" w:rsidRDefault="004C0913" w:rsidP="004C0913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A979E1" w:rsidP="004C0913">
      <w:pPr>
        <w:ind w:left="0"/>
      </w:pPr>
    </w:p>
    <w:sectPr w:rsidR="00A979E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2D2" w:rsidRDefault="007042D2">
      <w:pPr>
        <w:spacing w:after="0"/>
      </w:pPr>
      <w:r>
        <w:separator/>
      </w:r>
    </w:p>
  </w:endnote>
  <w:endnote w:type="continuationSeparator" w:id="0">
    <w:p w:rsidR="007042D2" w:rsidRDefault="00704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060207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2D2" w:rsidRDefault="007042D2">
      <w:pPr>
        <w:spacing w:after="0"/>
      </w:pPr>
      <w:r>
        <w:separator/>
      </w:r>
    </w:p>
  </w:footnote>
  <w:footnote w:type="continuationSeparator" w:id="0">
    <w:p w:rsidR="007042D2" w:rsidRDefault="007042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76"/>
    <w:rsid w:val="00060207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A1C4C"/>
    <w:rsid w:val="003B1BCE"/>
    <w:rsid w:val="003C1B81"/>
    <w:rsid w:val="003C6B6C"/>
    <w:rsid w:val="0041439B"/>
    <w:rsid w:val="00444D8F"/>
    <w:rsid w:val="004C091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042D2"/>
    <w:rsid w:val="00714174"/>
    <w:rsid w:val="007253CC"/>
    <w:rsid w:val="008431CB"/>
    <w:rsid w:val="008E2FAF"/>
    <w:rsid w:val="0093449B"/>
    <w:rsid w:val="00967085"/>
    <w:rsid w:val="009916AE"/>
    <w:rsid w:val="00A979E1"/>
    <w:rsid w:val="00B45E12"/>
    <w:rsid w:val="00B72A95"/>
    <w:rsid w:val="00C9013A"/>
    <w:rsid w:val="00CA3AEB"/>
    <w:rsid w:val="00CB22A0"/>
    <w:rsid w:val="00CB50F2"/>
    <w:rsid w:val="00CF5C61"/>
    <w:rsid w:val="00D6466C"/>
    <w:rsid w:val="00D83214"/>
    <w:rsid w:val="00D90A37"/>
    <w:rsid w:val="00DC2307"/>
    <w:rsid w:val="00E16E76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B025D-B05A-4175-8545-E3A4842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86B4B72E524840966C4FF46BC3FE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16D233-6B3D-4E29-8586-14AA34854CBC}"/>
      </w:docPartPr>
      <w:docPartBody>
        <w:p w:rsidR="00367310" w:rsidRDefault="008C77DA">
          <w:pPr>
            <w:pStyle w:val="1786B4B72E524840966C4FF46BC3FE2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7FE3BE3BF8C941D7807848D9FF196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9B8D5-550B-4E1D-A806-22A2382B81B7}"/>
      </w:docPartPr>
      <w:docPartBody>
        <w:p w:rsidR="00367310" w:rsidRDefault="008C77DA">
          <w:pPr>
            <w:pStyle w:val="7FE3BE3BF8C941D7807848D9FF196BAB"/>
          </w:pPr>
          <w:r w:rsidRPr="00CB50F2">
            <w:rPr>
              <w:rStyle w:val="a3"/>
              <w:lang w:val="zh-CN" w:bidi="zh-CN"/>
            </w:rPr>
            <w:t>分钟</w:t>
          </w:r>
        </w:p>
      </w:docPartBody>
    </w:docPart>
    <w:docPart>
      <w:docPartPr>
        <w:name w:val="7CF98A60CFB749538EA69A8D4B24C6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39538F-9C4C-4B14-AD91-A4D83ADA587B}"/>
      </w:docPartPr>
      <w:docPartBody>
        <w:p w:rsidR="00367310" w:rsidRDefault="008C77DA">
          <w:pPr>
            <w:pStyle w:val="7CF98A60CFB749538EA69A8D4B24C66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825C8DBFF2B4C00BEAE3DD2245DC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216D9-919C-4983-90FB-99528D7B0C9C}"/>
      </w:docPartPr>
      <w:docPartBody>
        <w:p w:rsidR="00367310" w:rsidRDefault="008C77DA">
          <w:pPr>
            <w:pStyle w:val="B825C8DBFF2B4C00BEAE3DD2245DCB5A"/>
          </w:pPr>
          <w:r w:rsidRPr="003665F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43D975BAFEC7499C9952D7BBE6786D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4F746E-D970-42A9-B371-480D08569C7E}"/>
      </w:docPartPr>
      <w:docPartBody>
        <w:p w:rsidR="00367310" w:rsidRDefault="008C77DA">
          <w:pPr>
            <w:pStyle w:val="43D975BAFEC7499C9952D7BBE6786DF0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7822D91590F1419A92256EB29B9EDA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10364-1856-43EE-9A1A-AAF27327C18D}"/>
      </w:docPartPr>
      <w:docPartBody>
        <w:p w:rsidR="00367310" w:rsidRDefault="008C77DA">
          <w:pPr>
            <w:pStyle w:val="7822D91590F1419A92256EB29B9EDAA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CFA0EC40E16742DB9349512368CCA2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B3E61E-F286-48F4-B20C-E95692A8D319}"/>
      </w:docPartPr>
      <w:docPartBody>
        <w:p w:rsidR="00367310" w:rsidRDefault="008C77DA">
          <w:pPr>
            <w:pStyle w:val="CFA0EC40E16742DB9349512368CCA238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FA89414D35AB46198C7D6D20FA8E22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227F60-E9FE-4E6C-8A53-C5E1B6BF3E43}"/>
      </w:docPartPr>
      <w:docPartBody>
        <w:p w:rsidR="00367310" w:rsidRDefault="008C77DA">
          <w:pPr>
            <w:pStyle w:val="FA89414D35AB46198C7D6D20FA8E22AA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1AC601DAF38548B7B0468DBD29CE7D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4DFE5-4297-4A20-873A-9B30032061B1}"/>
      </w:docPartPr>
      <w:docPartBody>
        <w:p w:rsidR="00254867" w:rsidRDefault="00367310" w:rsidP="00367310">
          <w:pPr>
            <w:pStyle w:val="1AC601DAF38548B7B0468DBD29CE7D6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5E7BD0D670FA4DBFABE38CBFCD710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AFB49E-048B-4197-B6EE-AAF4D355748F}"/>
      </w:docPartPr>
      <w:docPartBody>
        <w:p w:rsidR="00254867" w:rsidRDefault="00367310" w:rsidP="00367310">
          <w:pPr>
            <w:pStyle w:val="5E7BD0D670FA4DBFABE38CBFCD710994"/>
          </w:pPr>
          <w:r w:rsidRPr="00E52810">
            <w:rPr>
              <w:lang w:val="zh-CN" w:bidi="zh-CN"/>
            </w:rPr>
            <w:t>责任人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DA"/>
    <w:rsid w:val="00254867"/>
    <w:rsid w:val="00367310"/>
    <w:rsid w:val="00697748"/>
    <w:rsid w:val="008C77DA"/>
    <w:rsid w:val="00AA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F10E49DAAC484884D5E1C4A80F2806">
    <w:name w:val="0BF10E49DAAC484884D5E1C4A80F2806"/>
    <w:pPr>
      <w:widowControl w:val="0"/>
      <w:jc w:val="both"/>
    </w:pPr>
  </w:style>
  <w:style w:type="paragraph" w:customStyle="1" w:styleId="1786B4B72E524840966C4FF46BC3FE23">
    <w:name w:val="1786B4B72E524840966C4FF46BC3FE2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7FE3BE3BF8C941D7807848D9FF196BAB">
    <w:name w:val="7FE3BE3BF8C941D7807848D9FF196BAB"/>
    <w:pPr>
      <w:widowControl w:val="0"/>
      <w:jc w:val="both"/>
    </w:pPr>
  </w:style>
  <w:style w:type="paragraph" w:customStyle="1" w:styleId="7CF98A60CFB749538EA69A8D4B24C66E">
    <w:name w:val="7CF98A60CFB749538EA69A8D4B24C66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F3877CB6B1B64011867DE6AC47B97D31">
    <w:name w:val="F3877CB6B1B64011867DE6AC47B97D31"/>
    <w:pPr>
      <w:widowControl w:val="0"/>
      <w:jc w:val="both"/>
    </w:pPr>
  </w:style>
  <w:style w:type="paragraph" w:customStyle="1" w:styleId="B825C8DBFF2B4C00BEAE3DD2245DCB5A">
    <w:name w:val="B825C8DBFF2B4C00BEAE3DD2245DCB5A"/>
    <w:pPr>
      <w:widowControl w:val="0"/>
      <w:jc w:val="both"/>
    </w:pPr>
  </w:style>
  <w:style w:type="paragraph" w:customStyle="1" w:styleId="43D975BAFEC7499C9952D7BBE6786DF0">
    <w:name w:val="43D975BAFEC7499C9952D7BBE6786DF0"/>
    <w:pPr>
      <w:widowControl w:val="0"/>
      <w:jc w:val="both"/>
    </w:pPr>
  </w:style>
  <w:style w:type="paragraph" w:customStyle="1" w:styleId="7822D91590F1419A92256EB29B9EDAAC">
    <w:name w:val="7822D91590F1419A92256EB29B9EDAAC"/>
    <w:pPr>
      <w:widowControl w:val="0"/>
      <w:jc w:val="both"/>
    </w:pPr>
  </w:style>
  <w:style w:type="paragraph" w:customStyle="1" w:styleId="CFA0EC40E16742DB9349512368CCA238">
    <w:name w:val="CFA0EC40E16742DB9349512368CCA238"/>
    <w:pPr>
      <w:widowControl w:val="0"/>
      <w:jc w:val="both"/>
    </w:pPr>
  </w:style>
  <w:style w:type="paragraph" w:customStyle="1" w:styleId="7BA3E087F233472C988F06B95FF14561">
    <w:name w:val="7BA3E087F233472C988F06B95FF14561"/>
    <w:pPr>
      <w:widowControl w:val="0"/>
      <w:jc w:val="both"/>
    </w:pPr>
  </w:style>
  <w:style w:type="paragraph" w:customStyle="1" w:styleId="FA89414D35AB46198C7D6D20FA8E22AA">
    <w:name w:val="FA89414D35AB46198C7D6D20FA8E22AA"/>
    <w:pPr>
      <w:widowControl w:val="0"/>
      <w:jc w:val="both"/>
    </w:pPr>
  </w:style>
  <w:style w:type="paragraph" w:customStyle="1" w:styleId="BC0353EEBB8C4CCEB13DF9028D0A9792">
    <w:name w:val="BC0353EEBB8C4CCEB13DF9028D0A9792"/>
    <w:pPr>
      <w:widowControl w:val="0"/>
      <w:jc w:val="both"/>
    </w:pPr>
  </w:style>
  <w:style w:type="paragraph" w:customStyle="1" w:styleId="1D08457276BB4BB7B2068A8EAA40487B">
    <w:name w:val="1D08457276BB4BB7B2068A8EAA40487B"/>
    <w:pPr>
      <w:widowControl w:val="0"/>
      <w:jc w:val="both"/>
    </w:pPr>
  </w:style>
  <w:style w:type="paragraph" w:customStyle="1" w:styleId="E110B9F7762943F593011A8C7A726BF5">
    <w:name w:val="E110B9F7762943F593011A8C7A726BF5"/>
    <w:pPr>
      <w:widowControl w:val="0"/>
      <w:jc w:val="both"/>
    </w:pPr>
  </w:style>
  <w:style w:type="paragraph" w:customStyle="1" w:styleId="3A82DDF1DC734836858CDE28E12B11FF">
    <w:name w:val="3A82DDF1DC734836858CDE28E12B11FF"/>
    <w:pPr>
      <w:widowControl w:val="0"/>
      <w:jc w:val="both"/>
    </w:pPr>
  </w:style>
  <w:style w:type="paragraph" w:customStyle="1" w:styleId="E0A3DBCB1A344C368F23A50CA532F56A">
    <w:name w:val="E0A3DBCB1A344C368F23A50CA532F56A"/>
    <w:pPr>
      <w:widowControl w:val="0"/>
      <w:jc w:val="both"/>
    </w:pPr>
  </w:style>
  <w:style w:type="paragraph" w:customStyle="1" w:styleId="97C3744B15BB45C9A0A54A7D011C8B1F">
    <w:name w:val="97C3744B15BB45C9A0A54A7D011C8B1F"/>
    <w:pPr>
      <w:widowControl w:val="0"/>
      <w:jc w:val="both"/>
    </w:pPr>
  </w:style>
  <w:style w:type="paragraph" w:customStyle="1" w:styleId="CEBFFF43CEE742768EAB398E731D4C0C">
    <w:name w:val="CEBFFF43CEE742768EAB398E731D4C0C"/>
    <w:pPr>
      <w:widowControl w:val="0"/>
      <w:jc w:val="both"/>
    </w:pPr>
  </w:style>
  <w:style w:type="paragraph" w:customStyle="1" w:styleId="7D365176214141069F1C2DEFDE0D5814">
    <w:name w:val="7D365176214141069F1C2DEFDE0D5814"/>
    <w:pPr>
      <w:widowControl w:val="0"/>
      <w:jc w:val="both"/>
    </w:pPr>
  </w:style>
  <w:style w:type="paragraph" w:customStyle="1" w:styleId="4F84819198D1470684A63A17A2282D3B">
    <w:name w:val="4F84819198D1470684A63A17A2282D3B"/>
    <w:pPr>
      <w:widowControl w:val="0"/>
      <w:jc w:val="both"/>
    </w:pPr>
  </w:style>
  <w:style w:type="paragraph" w:customStyle="1" w:styleId="E0496D3692D042029D3D2C5B5B19090E">
    <w:name w:val="E0496D3692D042029D3D2C5B5B19090E"/>
    <w:pPr>
      <w:widowControl w:val="0"/>
      <w:jc w:val="both"/>
    </w:pPr>
  </w:style>
  <w:style w:type="paragraph" w:customStyle="1" w:styleId="733BFD0D92254238863BB0704096FFF6">
    <w:name w:val="733BFD0D92254238863BB0704096FFF6"/>
    <w:pPr>
      <w:widowControl w:val="0"/>
      <w:jc w:val="both"/>
    </w:pPr>
  </w:style>
  <w:style w:type="paragraph" w:customStyle="1" w:styleId="3C6E32AB3A314E0EADF23F6A588BEDD8">
    <w:name w:val="3C6E32AB3A314E0EADF23F6A588BEDD8"/>
    <w:pPr>
      <w:widowControl w:val="0"/>
      <w:jc w:val="both"/>
    </w:pPr>
  </w:style>
  <w:style w:type="paragraph" w:customStyle="1" w:styleId="7A95ED4DC1F746C380056C1CD961DC4E">
    <w:name w:val="7A95ED4DC1F746C380056C1CD961DC4E"/>
    <w:pPr>
      <w:widowControl w:val="0"/>
      <w:jc w:val="both"/>
    </w:pPr>
  </w:style>
  <w:style w:type="paragraph" w:customStyle="1" w:styleId="7C0501432CEC4DC3AE438A83174B5AA2">
    <w:name w:val="7C0501432CEC4DC3AE438A83174B5AA2"/>
    <w:pPr>
      <w:widowControl w:val="0"/>
      <w:jc w:val="both"/>
    </w:pPr>
  </w:style>
  <w:style w:type="paragraph" w:customStyle="1" w:styleId="0618B69FC6BA4F909EF7C2D97BEDA13F">
    <w:name w:val="0618B69FC6BA4F909EF7C2D97BEDA13F"/>
    <w:pPr>
      <w:widowControl w:val="0"/>
      <w:jc w:val="both"/>
    </w:pPr>
  </w:style>
  <w:style w:type="paragraph" w:customStyle="1" w:styleId="E2CB6C92ACDB4E38900A2388F0C2094C">
    <w:name w:val="E2CB6C92ACDB4E38900A2388F0C2094C"/>
    <w:pPr>
      <w:widowControl w:val="0"/>
      <w:jc w:val="both"/>
    </w:pPr>
  </w:style>
  <w:style w:type="paragraph" w:customStyle="1" w:styleId="C78FA881120C412BA7EDF31AA11E017F">
    <w:name w:val="C78FA881120C412BA7EDF31AA11E017F"/>
    <w:pPr>
      <w:widowControl w:val="0"/>
      <w:jc w:val="both"/>
    </w:pPr>
  </w:style>
  <w:style w:type="paragraph" w:customStyle="1" w:styleId="88ED2E5BE3AF4A928E41146171DB6C91">
    <w:name w:val="88ED2E5BE3AF4A928E41146171DB6C91"/>
    <w:pPr>
      <w:widowControl w:val="0"/>
      <w:jc w:val="both"/>
    </w:pPr>
  </w:style>
  <w:style w:type="paragraph" w:customStyle="1" w:styleId="8D58ABDCD91840298D4976330F32C81A">
    <w:name w:val="8D58ABDCD91840298D4976330F32C81A"/>
    <w:pPr>
      <w:widowControl w:val="0"/>
      <w:jc w:val="both"/>
    </w:pPr>
  </w:style>
  <w:style w:type="paragraph" w:customStyle="1" w:styleId="01CD239023D946C6A036010382D6ED21">
    <w:name w:val="01CD239023D946C6A036010382D6ED21"/>
    <w:pPr>
      <w:widowControl w:val="0"/>
      <w:jc w:val="both"/>
    </w:pPr>
  </w:style>
  <w:style w:type="paragraph" w:customStyle="1" w:styleId="26CF2A0669B642E2B7AC8B7710B0BA6E">
    <w:name w:val="26CF2A0669B642E2B7AC8B7710B0BA6E"/>
    <w:pPr>
      <w:widowControl w:val="0"/>
      <w:jc w:val="both"/>
    </w:pPr>
  </w:style>
  <w:style w:type="paragraph" w:customStyle="1" w:styleId="D606D78DF69B4FE693BB44A8DB524789">
    <w:name w:val="D606D78DF69B4FE693BB44A8DB524789"/>
    <w:pPr>
      <w:widowControl w:val="0"/>
      <w:jc w:val="both"/>
    </w:pPr>
  </w:style>
  <w:style w:type="paragraph" w:customStyle="1" w:styleId="2AC9F7F6937843F9A8F93633A0A13D4A">
    <w:name w:val="2AC9F7F6937843F9A8F93633A0A13D4A"/>
    <w:pPr>
      <w:widowControl w:val="0"/>
      <w:jc w:val="both"/>
    </w:pPr>
  </w:style>
  <w:style w:type="paragraph" w:customStyle="1" w:styleId="C5683063FF4F4ED996DA706BCC9F1ACA">
    <w:name w:val="C5683063FF4F4ED996DA706BCC9F1ACA"/>
    <w:pPr>
      <w:widowControl w:val="0"/>
      <w:jc w:val="both"/>
    </w:pPr>
  </w:style>
  <w:style w:type="paragraph" w:customStyle="1" w:styleId="FE19421C823D4CD9A81B957824BFA71E">
    <w:name w:val="FE19421C823D4CD9A81B957824BFA71E"/>
    <w:pPr>
      <w:widowControl w:val="0"/>
      <w:jc w:val="both"/>
    </w:pPr>
  </w:style>
  <w:style w:type="paragraph" w:customStyle="1" w:styleId="7E53BD9754254F0BA4400483340BFCEB">
    <w:name w:val="7E53BD9754254F0BA4400483340BFCEB"/>
    <w:pPr>
      <w:widowControl w:val="0"/>
      <w:jc w:val="both"/>
    </w:pPr>
  </w:style>
  <w:style w:type="paragraph" w:customStyle="1" w:styleId="8082FD3ABDDA42E09559B84A23558D30">
    <w:name w:val="8082FD3ABDDA42E09559B84A23558D30"/>
    <w:pPr>
      <w:widowControl w:val="0"/>
      <w:jc w:val="both"/>
    </w:pPr>
  </w:style>
  <w:style w:type="paragraph" w:customStyle="1" w:styleId="DF2BB1B5E29F47C7B4EFB5C6DE27D605">
    <w:name w:val="DF2BB1B5E29F47C7B4EFB5C6DE27D605"/>
    <w:pPr>
      <w:widowControl w:val="0"/>
      <w:jc w:val="both"/>
    </w:pPr>
  </w:style>
  <w:style w:type="paragraph" w:customStyle="1" w:styleId="DE8477D7DD794C0D860647D58711A0B6">
    <w:name w:val="DE8477D7DD794C0D860647D58711A0B6"/>
    <w:pPr>
      <w:widowControl w:val="0"/>
      <w:jc w:val="both"/>
    </w:pPr>
  </w:style>
  <w:style w:type="paragraph" w:customStyle="1" w:styleId="8BB85DB439EA4A70808BEBF97C09B207">
    <w:name w:val="8BB85DB439EA4A70808BEBF97C09B207"/>
    <w:pPr>
      <w:widowControl w:val="0"/>
      <w:jc w:val="both"/>
    </w:pPr>
  </w:style>
  <w:style w:type="paragraph" w:customStyle="1" w:styleId="5FC4D10346884497BDC49EB8A2DC41BD">
    <w:name w:val="5FC4D10346884497BDC49EB8A2DC41BD"/>
    <w:pPr>
      <w:widowControl w:val="0"/>
      <w:jc w:val="both"/>
    </w:pPr>
  </w:style>
  <w:style w:type="paragraph" w:customStyle="1" w:styleId="4BBA63E644E345FC82142932A3FC70AE">
    <w:name w:val="4BBA63E644E345FC82142932A3FC70AE"/>
    <w:pPr>
      <w:widowControl w:val="0"/>
      <w:jc w:val="both"/>
    </w:pPr>
  </w:style>
  <w:style w:type="paragraph" w:customStyle="1" w:styleId="BDB6DCDF8E5E4BDCB1DDE1D39241ACED">
    <w:name w:val="BDB6DCDF8E5E4BDCB1DDE1D39241ACED"/>
    <w:pPr>
      <w:widowControl w:val="0"/>
      <w:jc w:val="both"/>
    </w:pPr>
  </w:style>
  <w:style w:type="paragraph" w:customStyle="1" w:styleId="4EF04A02BE5647538E7DDD98B5E32A06">
    <w:name w:val="4EF04A02BE5647538E7DDD98B5E32A06"/>
    <w:pPr>
      <w:widowControl w:val="0"/>
      <w:jc w:val="both"/>
    </w:pPr>
  </w:style>
  <w:style w:type="paragraph" w:customStyle="1" w:styleId="32E2CA012753421A889F6CBC2DD38B46">
    <w:name w:val="32E2CA012753421A889F6CBC2DD38B46"/>
    <w:pPr>
      <w:widowControl w:val="0"/>
      <w:jc w:val="both"/>
    </w:pPr>
  </w:style>
  <w:style w:type="paragraph" w:customStyle="1" w:styleId="D4A0450394954F8B89B128A84E8E322A">
    <w:name w:val="D4A0450394954F8B89B128A84E8E322A"/>
    <w:pPr>
      <w:widowControl w:val="0"/>
      <w:jc w:val="both"/>
    </w:pPr>
  </w:style>
  <w:style w:type="paragraph" w:customStyle="1" w:styleId="67853306BB954D3C8E85E17EFB07E2CC">
    <w:name w:val="67853306BB954D3C8E85E17EFB07E2CC"/>
    <w:pPr>
      <w:widowControl w:val="0"/>
      <w:jc w:val="both"/>
    </w:pPr>
  </w:style>
  <w:style w:type="paragraph" w:customStyle="1" w:styleId="0A37CD7B22484BEAB4850C561426D5CE">
    <w:name w:val="0A37CD7B22484BEAB4850C561426D5CE"/>
    <w:pPr>
      <w:widowControl w:val="0"/>
      <w:jc w:val="both"/>
    </w:pPr>
  </w:style>
  <w:style w:type="paragraph" w:customStyle="1" w:styleId="5C173BA1AC8343D1810D6081E949232B">
    <w:name w:val="5C173BA1AC8343D1810D6081E949232B"/>
    <w:pPr>
      <w:widowControl w:val="0"/>
      <w:jc w:val="both"/>
    </w:pPr>
  </w:style>
  <w:style w:type="paragraph" w:customStyle="1" w:styleId="2EB9503DE8E9458C813CD8EC32AF4415">
    <w:name w:val="2EB9503DE8E9458C813CD8EC32AF4415"/>
    <w:pPr>
      <w:widowControl w:val="0"/>
      <w:jc w:val="both"/>
    </w:pPr>
  </w:style>
  <w:style w:type="paragraph" w:customStyle="1" w:styleId="7C1659588AA94248A544D158CF2A3459">
    <w:name w:val="7C1659588AA94248A544D158CF2A3459"/>
    <w:pPr>
      <w:widowControl w:val="0"/>
      <w:jc w:val="both"/>
    </w:pPr>
  </w:style>
  <w:style w:type="paragraph" w:customStyle="1" w:styleId="99271B62BFBC4744A635D6E3FCF40FE1">
    <w:name w:val="99271B62BFBC4744A635D6E3FCF40FE1"/>
    <w:pPr>
      <w:widowControl w:val="0"/>
      <w:jc w:val="both"/>
    </w:pPr>
  </w:style>
  <w:style w:type="paragraph" w:customStyle="1" w:styleId="40044A4048F641A19E44B18B2359B06E">
    <w:name w:val="40044A4048F641A19E44B18B2359B06E"/>
    <w:pPr>
      <w:widowControl w:val="0"/>
      <w:jc w:val="both"/>
    </w:pPr>
  </w:style>
  <w:style w:type="paragraph" w:customStyle="1" w:styleId="8D74EEE399EA4086B960509881CF0122">
    <w:name w:val="8D74EEE399EA4086B960509881CF0122"/>
    <w:pPr>
      <w:widowControl w:val="0"/>
      <w:jc w:val="both"/>
    </w:pPr>
  </w:style>
  <w:style w:type="paragraph" w:customStyle="1" w:styleId="D3513BB45A884026B56AC13CCB8FD85C">
    <w:name w:val="D3513BB45A884026B56AC13CCB8FD85C"/>
    <w:pPr>
      <w:widowControl w:val="0"/>
      <w:jc w:val="both"/>
    </w:pPr>
  </w:style>
  <w:style w:type="paragraph" w:customStyle="1" w:styleId="F948274014054616B777A63CD36AF7FA">
    <w:name w:val="F948274014054616B777A63CD36AF7FA"/>
    <w:pPr>
      <w:widowControl w:val="0"/>
      <w:jc w:val="both"/>
    </w:pPr>
  </w:style>
  <w:style w:type="paragraph" w:customStyle="1" w:styleId="14C477784EA74749B825416804E1EB52">
    <w:name w:val="14C477784EA74749B825416804E1EB52"/>
    <w:pPr>
      <w:widowControl w:val="0"/>
      <w:jc w:val="both"/>
    </w:pPr>
  </w:style>
  <w:style w:type="paragraph" w:customStyle="1" w:styleId="D3196678352940298E48A098E5B7DB3A">
    <w:name w:val="D3196678352940298E48A098E5B7DB3A"/>
    <w:pPr>
      <w:widowControl w:val="0"/>
      <w:jc w:val="both"/>
    </w:pPr>
  </w:style>
  <w:style w:type="paragraph" w:customStyle="1" w:styleId="9D32DDE0AF784BECAA75150A36CFA655">
    <w:name w:val="9D32DDE0AF784BECAA75150A36CFA655"/>
    <w:pPr>
      <w:widowControl w:val="0"/>
      <w:jc w:val="both"/>
    </w:pPr>
  </w:style>
  <w:style w:type="paragraph" w:customStyle="1" w:styleId="40A96076664D4697A0CB45DE653FD4AE">
    <w:name w:val="40A96076664D4697A0CB45DE653FD4AE"/>
    <w:pPr>
      <w:widowControl w:val="0"/>
      <w:jc w:val="both"/>
    </w:pPr>
  </w:style>
  <w:style w:type="paragraph" w:customStyle="1" w:styleId="332E51808AEC4B19B7F49882D239E99C">
    <w:name w:val="332E51808AEC4B19B7F49882D239E99C"/>
    <w:pPr>
      <w:widowControl w:val="0"/>
      <w:jc w:val="both"/>
    </w:pPr>
  </w:style>
  <w:style w:type="paragraph" w:customStyle="1" w:styleId="9297641295204B638A8442360DC53D4C">
    <w:name w:val="9297641295204B638A8442360DC53D4C"/>
    <w:pPr>
      <w:widowControl w:val="0"/>
      <w:jc w:val="both"/>
    </w:pPr>
  </w:style>
  <w:style w:type="paragraph" w:customStyle="1" w:styleId="46078C9FEBB04BC4BB33A7FD0EEC14BD">
    <w:name w:val="46078C9FEBB04BC4BB33A7FD0EEC14BD"/>
    <w:pPr>
      <w:widowControl w:val="0"/>
      <w:jc w:val="both"/>
    </w:pPr>
  </w:style>
  <w:style w:type="paragraph" w:customStyle="1" w:styleId="8F717CF020DB4C31BF01618EE366D126">
    <w:name w:val="8F717CF020DB4C31BF01618EE366D126"/>
    <w:pPr>
      <w:widowControl w:val="0"/>
      <w:jc w:val="both"/>
    </w:pPr>
  </w:style>
  <w:style w:type="paragraph" w:customStyle="1" w:styleId="0507AA4BFB2D4184A21A62B58166A210">
    <w:name w:val="0507AA4BFB2D4184A21A62B58166A210"/>
    <w:pPr>
      <w:widowControl w:val="0"/>
      <w:jc w:val="both"/>
    </w:pPr>
  </w:style>
  <w:style w:type="paragraph" w:customStyle="1" w:styleId="6FA2ECD33E8F477F861FE04218EABD0D">
    <w:name w:val="6FA2ECD33E8F477F861FE04218EABD0D"/>
    <w:pPr>
      <w:widowControl w:val="0"/>
      <w:jc w:val="both"/>
    </w:pPr>
  </w:style>
  <w:style w:type="paragraph" w:customStyle="1" w:styleId="8F764E9166B24E22B8142C219C526570">
    <w:name w:val="8F764E9166B24E22B8142C219C526570"/>
    <w:pPr>
      <w:widowControl w:val="0"/>
      <w:jc w:val="both"/>
    </w:pPr>
  </w:style>
  <w:style w:type="paragraph" w:customStyle="1" w:styleId="C9F34154D0474F16A56077F7B65767A8">
    <w:name w:val="C9F34154D0474F16A56077F7B65767A8"/>
    <w:pPr>
      <w:widowControl w:val="0"/>
      <w:jc w:val="both"/>
    </w:pPr>
  </w:style>
  <w:style w:type="paragraph" w:customStyle="1" w:styleId="04C49081585E493793C6186B51E34C93">
    <w:name w:val="04C49081585E493793C6186B51E34C93"/>
    <w:pPr>
      <w:widowControl w:val="0"/>
      <w:jc w:val="both"/>
    </w:pPr>
  </w:style>
  <w:style w:type="paragraph" w:customStyle="1" w:styleId="AE71C4AC6C784FADA0EF0C13DC2569F5">
    <w:name w:val="AE71C4AC6C784FADA0EF0C13DC2569F5"/>
    <w:pPr>
      <w:widowControl w:val="0"/>
      <w:jc w:val="both"/>
    </w:pPr>
  </w:style>
  <w:style w:type="paragraph" w:customStyle="1" w:styleId="76D3AFDB619C410A874B6B373315A04D">
    <w:name w:val="76D3AFDB619C410A874B6B373315A04D"/>
    <w:pPr>
      <w:widowControl w:val="0"/>
      <w:jc w:val="both"/>
    </w:pPr>
  </w:style>
  <w:style w:type="paragraph" w:customStyle="1" w:styleId="6A897BBEA59345929D4AFECE191F3CC6">
    <w:name w:val="6A897BBEA59345929D4AFECE191F3CC6"/>
    <w:pPr>
      <w:widowControl w:val="0"/>
      <w:jc w:val="both"/>
    </w:pPr>
  </w:style>
  <w:style w:type="paragraph" w:customStyle="1" w:styleId="37A2539D382E45D5A3259930F8A6A8D9">
    <w:name w:val="37A2539D382E45D5A3259930F8A6A8D9"/>
    <w:pPr>
      <w:widowControl w:val="0"/>
      <w:jc w:val="both"/>
    </w:pPr>
  </w:style>
  <w:style w:type="paragraph" w:customStyle="1" w:styleId="68D84C33AA264489AD5CE4602B815AEE">
    <w:name w:val="68D84C33AA264489AD5CE4602B815AEE"/>
    <w:pPr>
      <w:widowControl w:val="0"/>
      <w:jc w:val="both"/>
    </w:pPr>
  </w:style>
  <w:style w:type="paragraph" w:customStyle="1" w:styleId="C90822CA7F2840409633BE0114ED9099">
    <w:name w:val="C90822CA7F2840409633BE0114ED9099"/>
    <w:pPr>
      <w:widowControl w:val="0"/>
      <w:jc w:val="both"/>
    </w:pPr>
  </w:style>
  <w:style w:type="paragraph" w:customStyle="1" w:styleId="0A2A12B22D9745368B55FBB32EA44D28">
    <w:name w:val="0A2A12B22D9745368B55FBB32EA44D28"/>
    <w:pPr>
      <w:widowControl w:val="0"/>
      <w:jc w:val="both"/>
    </w:pPr>
  </w:style>
  <w:style w:type="paragraph" w:customStyle="1" w:styleId="A238B9EA904C4D72850F278FF30C7155">
    <w:name w:val="A238B9EA904C4D72850F278FF30C7155"/>
    <w:pPr>
      <w:widowControl w:val="0"/>
      <w:jc w:val="both"/>
    </w:pPr>
  </w:style>
  <w:style w:type="paragraph" w:customStyle="1" w:styleId="289C440D35A54239B4099505A4916814">
    <w:name w:val="289C440D35A54239B4099505A4916814"/>
    <w:pPr>
      <w:widowControl w:val="0"/>
      <w:jc w:val="both"/>
    </w:pPr>
  </w:style>
  <w:style w:type="paragraph" w:customStyle="1" w:styleId="CECB7DA5845E43D8A915EB9AB8752DAE">
    <w:name w:val="CECB7DA5845E43D8A915EB9AB8752DAE"/>
    <w:pPr>
      <w:widowControl w:val="0"/>
      <w:jc w:val="both"/>
    </w:pPr>
  </w:style>
  <w:style w:type="paragraph" w:customStyle="1" w:styleId="278BD21A32A74C4EB744ED90ECD33930">
    <w:name w:val="278BD21A32A74C4EB744ED90ECD33930"/>
    <w:pPr>
      <w:widowControl w:val="0"/>
      <w:jc w:val="both"/>
    </w:pPr>
  </w:style>
  <w:style w:type="paragraph" w:customStyle="1" w:styleId="44F302BF6873486D84374B9753C67978">
    <w:name w:val="44F302BF6873486D84374B9753C67978"/>
    <w:pPr>
      <w:widowControl w:val="0"/>
      <w:jc w:val="both"/>
    </w:pPr>
  </w:style>
  <w:style w:type="paragraph" w:customStyle="1" w:styleId="E8850E59323343B293AA9A52494FBCF7">
    <w:name w:val="E8850E59323343B293AA9A52494FBCF7"/>
    <w:pPr>
      <w:widowControl w:val="0"/>
      <w:jc w:val="both"/>
    </w:pPr>
  </w:style>
  <w:style w:type="paragraph" w:customStyle="1" w:styleId="EDC1F1C445E0439CB7C9899624B4A8DC">
    <w:name w:val="EDC1F1C445E0439CB7C9899624B4A8DC"/>
    <w:pPr>
      <w:widowControl w:val="0"/>
      <w:jc w:val="both"/>
    </w:pPr>
  </w:style>
  <w:style w:type="paragraph" w:customStyle="1" w:styleId="43553DE1EB26425DAE2B004A4CB864AD">
    <w:name w:val="43553DE1EB26425DAE2B004A4CB864AD"/>
    <w:pPr>
      <w:widowControl w:val="0"/>
      <w:jc w:val="both"/>
    </w:pPr>
  </w:style>
  <w:style w:type="paragraph" w:customStyle="1" w:styleId="68ABE2322C454830AAEE17EA7CBA0243">
    <w:name w:val="68ABE2322C454830AAEE17EA7CBA0243"/>
    <w:pPr>
      <w:widowControl w:val="0"/>
      <w:jc w:val="both"/>
    </w:pPr>
  </w:style>
  <w:style w:type="paragraph" w:customStyle="1" w:styleId="DDD3A45949F640FFBA5B17E4969D5264">
    <w:name w:val="DDD3A45949F640FFBA5B17E4969D5264"/>
    <w:pPr>
      <w:widowControl w:val="0"/>
      <w:jc w:val="both"/>
    </w:pPr>
  </w:style>
  <w:style w:type="paragraph" w:customStyle="1" w:styleId="0605E36E163C462687D3796D42E4D4FA">
    <w:name w:val="0605E36E163C462687D3796D42E4D4FA"/>
    <w:pPr>
      <w:widowControl w:val="0"/>
      <w:jc w:val="both"/>
    </w:pPr>
  </w:style>
  <w:style w:type="paragraph" w:customStyle="1" w:styleId="5087D30675BD45B4AFFE561C99A20FDB">
    <w:name w:val="5087D30675BD45B4AFFE561C99A20FDB"/>
    <w:pPr>
      <w:widowControl w:val="0"/>
      <w:jc w:val="both"/>
    </w:pPr>
  </w:style>
  <w:style w:type="paragraph" w:customStyle="1" w:styleId="C5B238129C814E0B8EC4EFA1989A4373">
    <w:name w:val="C5B238129C814E0B8EC4EFA1989A4373"/>
    <w:pPr>
      <w:widowControl w:val="0"/>
      <w:jc w:val="both"/>
    </w:pPr>
  </w:style>
  <w:style w:type="paragraph" w:customStyle="1" w:styleId="D9BD63E1301541BFB9FF0A115F5F574D">
    <w:name w:val="D9BD63E1301541BFB9FF0A115F5F574D"/>
    <w:pPr>
      <w:widowControl w:val="0"/>
      <w:jc w:val="both"/>
    </w:pPr>
  </w:style>
  <w:style w:type="paragraph" w:customStyle="1" w:styleId="E1D9BBAB9D3547658740D19BBFD01A92">
    <w:name w:val="E1D9BBAB9D3547658740D19BBFD01A92"/>
    <w:pPr>
      <w:widowControl w:val="0"/>
      <w:jc w:val="both"/>
    </w:pPr>
  </w:style>
  <w:style w:type="paragraph" w:customStyle="1" w:styleId="5D149DC467534CBEA652DE98A3669BA5">
    <w:name w:val="5D149DC467534CBEA652DE98A3669BA5"/>
    <w:pPr>
      <w:widowControl w:val="0"/>
      <w:jc w:val="both"/>
    </w:pPr>
  </w:style>
  <w:style w:type="paragraph" w:customStyle="1" w:styleId="1FF07255D39B420EABEEE579BC68140F">
    <w:name w:val="1FF07255D39B420EABEEE579BC68140F"/>
    <w:pPr>
      <w:widowControl w:val="0"/>
      <w:jc w:val="both"/>
    </w:pPr>
  </w:style>
  <w:style w:type="paragraph" w:customStyle="1" w:styleId="D8F3D1EF4AC842E58B46734DE1B51A29">
    <w:name w:val="D8F3D1EF4AC842E58B46734DE1B51A29"/>
    <w:pPr>
      <w:widowControl w:val="0"/>
      <w:jc w:val="both"/>
    </w:pPr>
  </w:style>
  <w:style w:type="paragraph" w:customStyle="1" w:styleId="1ACEF3303F9E4A3298682ED2EA21A740">
    <w:name w:val="1ACEF3303F9E4A3298682ED2EA21A740"/>
    <w:pPr>
      <w:widowControl w:val="0"/>
      <w:jc w:val="both"/>
    </w:pPr>
  </w:style>
  <w:style w:type="paragraph" w:customStyle="1" w:styleId="865F998621AC4127BB0DA6BBE8BB67CD">
    <w:name w:val="865F998621AC4127BB0DA6BBE8BB67CD"/>
    <w:pPr>
      <w:widowControl w:val="0"/>
      <w:jc w:val="both"/>
    </w:pPr>
  </w:style>
  <w:style w:type="paragraph" w:customStyle="1" w:styleId="66F46E9CA17F4404B97382D6B4B40EC1">
    <w:name w:val="66F46E9CA17F4404B97382D6B4B40EC1"/>
    <w:pPr>
      <w:widowControl w:val="0"/>
      <w:jc w:val="both"/>
    </w:pPr>
  </w:style>
  <w:style w:type="paragraph" w:customStyle="1" w:styleId="CE883FF15DB0438E8834D9520152A6C2">
    <w:name w:val="CE883FF15DB0438E8834D9520152A6C2"/>
    <w:pPr>
      <w:widowControl w:val="0"/>
      <w:jc w:val="both"/>
    </w:pPr>
  </w:style>
  <w:style w:type="paragraph" w:customStyle="1" w:styleId="1AC601DAF38548B7B0468DBD29CE7D6F">
    <w:name w:val="1AC601DAF38548B7B0468DBD29CE7D6F"/>
    <w:rsid w:val="00367310"/>
    <w:pPr>
      <w:widowControl w:val="0"/>
      <w:jc w:val="both"/>
    </w:pPr>
  </w:style>
  <w:style w:type="paragraph" w:customStyle="1" w:styleId="5E7BD0D670FA4DBFABE38CBFCD710994">
    <w:name w:val="5E7BD0D670FA4DBFABE38CBFCD710994"/>
    <w:rsid w:val="00367310"/>
    <w:pPr>
      <w:widowControl w:val="0"/>
      <w:jc w:val="both"/>
    </w:pPr>
  </w:style>
  <w:style w:type="paragraph" w:customStyle="1" w:styleId="FCEFCC88C5494768A3FE4ACD2BEFBDA0">
    <w:name w:val="FCEFCC88C5494768A3FE4ACD2BEFBDA0"/>
    <w:rsid w:val="00367310"/>
    <w:pPr>
      <w:widowControl w:val="0"/>
      <w:jc w:val="both"/>
    </w:pPr>
  </w:style>
  <w:style w:type="paragraph" w:customStyle="1" w:styleId="7AACFF6266C7413FA383006C3B027AD4">
    <w:name w:val="7AACFF6266C7413FA383006C3B027AD4"/>
    <w:rsid w:val="00367310"/>
    <w:pPr>
      <w:widowControl w:val="0"/>
      <w:jc w:val="both"/>
    </w:pPr>
  </w:style>
  <w:style w:type="paragraph" w:customStyle="1" w:styleId="B54966B76DF84DAFBD9B92FFD7416C54">
    <w:name w:val="B54966B76DF84DAFBD9B92FFD7416C54"/>
    <w:rsid w:val="00367310"/>
    <w:pPr>
      <w:widowControl w:val="0"/>
      <w:jc w:val="both"/>
    </w:pPr>
  </w:style>
  <w:style w:type="paragraph" w:customStyle="1" w:styleId="CD46A6AAC75E4756984F43FE3C98AE16">
    <w:name w:val="CD46A6AAC75E4756984F43FE3C98AE16"/>
    <w:rsid w:val="003673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Jonesnow</cp:lastModifiedBy>
  <cp:revision>15</cp:revision>
  <cp:lastPrinted>2017-07-31T08:20:00Z</cp:lastPrinted>
  <dcterms:created xsi:type="dcterms:W3CDTF">2018-05-21T13:55:00Z</dcterms:created>
  <dcterms:modified xsi:type="dcterms:W3CDTF">2018-05-21T14:14:00Z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